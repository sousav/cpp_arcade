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ED6AF" w14:textId="77777777" w:rsidR="00F85DBE" w:rsidRDefault="006F191B" w:rsidP="00A516F5">
      <w:pPr>
        <w:pStyle w:val="Titre1"/>
      </w:pPr>
      <w:bookmarkStart w:id="0" w:name="_Toc479348435"/>
      <w:r>
        <w:t>Documentation Arcade</w:t>
      </w:r>
      <w:bookmarkEnd w:id="0"/>
    </w:p>
    <w:p w14:paraId="159EC534" w14:textId="77777777" w:rsidR="009E13B5" w:rsidRDefault="00F85DBE" w:rsidP="00F85DBE">
      <w:pPr>
        <w:pStyle w:val="Titre2"/>
      </w:pPr>
      <w:bookmarkStart w:id="1" w:name="_Toc479348436"/>
      <w:r>
        <w:t>Sommaire</w:t>
      </w:r>
      <w:bookmarkEnd w:id="1"/>
    </w:p>
    <w:sdt>
      <w:sdtPr>
        <w:rPr>
          <w:rFonts w:asciiTheme="minorHAnsi" w:eastAsiaTheme="minorHAnsi" w:hAnsiTheme="minorHAnsi" w:cstheme="minorBidi"/>
          <w:b w:val="0"/>
          <w:color w:val="2A2A2A" w:themeColor="text2"/>
          <w:sz w:val="22"/>
          <w:szCs w:val="22"/>
        </w:rPr>
        <w:id w:val="-106108471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7001643" w14:textId="77777777" w:rsidR="00A516F5" w:rsidRPr="00A516F5" w:rsidRDefault="00A516F5" w:rsidP="00A516F5">
          <w:pPr>
            <w:pStyle w:val="Titre2"/>
            <w:rPr>
              <w:noProof/>
              <w:szCs w:val="38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</w:p>
        <w:p w14:paraId="2962CEED" w14:textId="77777777" w:rsidR="00A516F5" w:rsidRDefault="0026619D">
          <w:pPr>
            <w:pStyle w:val="TM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fr-FR" w:bidi="ar-SA"/>
            </w:rPr>
          </w:pPr>
          <w:hyperlink w:anchor="_Toc479348437" w:history="1">
            <w:r w:rsidR="00A516F5" w:rsidRPr="009F5CA6">
              <w:rPr>
                <w:rStyle w:val="Lienhypertexte"/>
                <w:noProof/>
              </w:rPr>
              <w:t>Introduction</w:t>
            </w:r>
            <w:r w:rsidR="00A516F5">
              <w:rPr>
                <w:noProof/>
                <w:webHidden/>
              </w:rPr>
              <w:tab/>
            </w:r>
            <w:r w:rsidR="00A516F5">
              <w:rPr>
                <w:noProof/>
                <w:webHidden/>
              </w:rPr>
              <w:fldChar w:fldCharType="begin"/>
            </w:r>
            <w:r w:rsidR="00A516F5">
              <w:rPr>
                <w:noProof/>
                <w:webHidden/>
              </w:rPr>
              <w:instrText xml:space="preserve"> PAGEREF _Toc479348437 \h </w:instrText>
            </w:r>
            <w:r w:rsidR="00A516F5">
              <w:rPr>
                <w:noProof/>
                <w:webHidden/>
              </w:rPr>
            </w:r>
            <w:r w:rsidR="00A516F5">
              <w:rPr>
                <w:noProof/>
                <w:webHidden/>
              </w:rPr>
              <w:fldChar w:fldCharType="separate"/>
            </w:r>
            <w:r w:rsidR="00A516F5">
              <w:rPr>
                <w:noProof/>
                <w:webHidden/>
              </w:rPr>
              <w:t>2</w:t>
            </w:r>
            <w:r w:rsidR="00A516F5">
              <w:rPr>
                <w:noProof/>
                <w:webHidden/>
              </w:rPr>
              <w:fldChar w:fldCharType="end"/>
            </w:r>
          </w:hyperlink>
        </w:p>
        <w:p w14:paraId="4EA9119E" w14:textId="77777777" w:rsidR="00A516F5" w:rsidRDefault="0026619D">
          <w:pPr>
            <w:pStyle w:val="TM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fr-FR" w:bidi="ar-SA"/>
            </w:rPr>
          </w:pPr>
          <w:hyperlink w:anchor="_Toc479348438" w:history="1">
            <w:r w:rsidR="00A516F5" w:rsidRPr="009F5CA6">
              <w:rPr>
                <w:rStyle w:val="Lienhypertexte"/>
                <w:noProof/>
              </w:rPr>
              <w:t>Compilation</w:t>
            </w:r>
            <w:r w:rsidR="00A516F5">
              <w:rPr>
                <w:noProof/>
                <w:webHidden/>
              </w:rPr>
              <w:tab/>
            </w:r>
            <w:r w:rsidR="00A516F5">
              <w:rPr>
                <w:noProof/>
                <w:webHidden/>
              </w:rPr>
              <w:fldChar w:fldCharType="begin"/>
            </w:r>
            <w:r w:rsidR="00A516F5">
              <w:rPr>
                <w:noProof/>
                <w:webHidden/>
              </w:rPr>
              <w:instrText xml:space="preserve"> PAGEREF _Toc479348438 \h </w:instrText>
            </w:r>
            <w:r w:rsidR="00A516F5">
              <w:rPr>
                <w:noProof/>
                <w:webHidden/>
              </w:rPr>
            </w:r>
            <w:r w:rsidR="00A516F5">
              <w:rPr>
                <w:noProof/>
                <w:webHidden/>
              </w:rPr>
              <w:fldChar w:fldCharType="separate"/>
            </w:r>
            <w:r w:rsidR="00A516F5">
              <w:rPr>
                <w:noProof/>
                <w:webHidden/>
              </w:rPr>
              <w:t>2</w:t>
            </w:r>
            <w:r w:rsidR="00A516F5">
              <w:rPr>
                <w:noProof/>
                <w:webHidden/>
              </w:rPr>
              <w:fldChar w:fldCharType="end"/>
            </w:r>
          </w:hyperlink>
        </w:p>
        <w:p w14:paraId="4715CB17" w14:textId="77777777" w:rsidR="00A516F5" w:rsidRDefault="0026619D">
          <w:pPr>
            <w:pStyle w:val="TM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fr-FR" w:bidi="ar-SA"/>
            </w:rPr>
          </w:pPr>
          <w:hyperlink w:anchor="_Toc479348439" w:history="1">
            <w:r w:rsidR="00A516F5" w:rsidRPr="009F5CA6">
              <w:rPr>
                <w:rStyle w:val="Lienhypertexte"/>
                <w:noProof/>
              </w:rPr>
              <w:t>Utilisation de base</w:t>
            </w:r>
            <w:r w:rsidR="00A516F5">
              <w:rPr>
                <w:noProof/>
                <w:webHidden/>
              </w:rPr>
              <w:tab/>
            </w:r>
            <w:r w:rsidR="00A516F5">
              <w:rPr>
                <w:noProof/>
                <w:webHidden/>
              </w:rPr>
              <w:fldChar w:fldCharType="begin"/>
            </w:r>
            <w:r w:rsidR="00A516F5">
              <w:rPr>
                <w:noProof/>
                <w:webHidden/>
              </w:rPr>
              <w:instrText xml:space="preserve"> PAGEREF _Toc479348439 \h </w:instrText>
            </w:r>
            <w:r w:rsidR="00A516F5">
              <w:rPr>
                <w:noProof/>
                <w:webHidden/>
              </w:rPr>
            </w:r>
            <w:r w:rsidR="00A516F5">
              <w:rPr>
                <w:noProof/>
                <w:webHidden/>
              </w:rPr>
              <w:fldChar w:fldCharType="separate"/>
            </w:r>
            <w:r w:rsidR="00A516F5">
              <w:rPr>
                <w:noProof/>
                <w:webHidden/>
              </w:rPr>
              <w:t>3</w:t>
            </w:r>
            <w:r w:rsidR="00A516F5">
              <w:rPr>
                <w:noProof/>
                <w:webHidden/>
              </w:rPr>
              <w:fldChar w:fldCharType="end"/>
            </w:r>
          </w:hyperlink>
        </w:p>
        <w:p w14:paraId="2A1D1264" w14:textId="77777777" w:rsidR="00A516F5" w:rsidRDefault="0026619D">
          <w:pPr>
            <w:pStyle w:val="TM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fr-FR" w:bidi="ar-SA"/>
            </w:rPr>
          </w:pPr>
          <w:hyperlink w:anchor="_Toc479348440" w:history="1">
            <w:r w:rsidR="00A516F5" w:rsidRPr="009F5CA6">
              <w:rPr>
                <w:rStyle w:val="Lienhypertexte"/>
                <w:noProof/>
              </w:rPr>
              <w:t>Architecture du programme</w:t>
            </w:r>
            <w:r w:rsidR="00A516F5">
              <w:rPr>
                <w:noProof/>
                <w:webHidden/>
              </w:rPr>
              <w:tab/>
            </w:r>
            <w:r w:rsidR="00A516F5">
              <w:rPr>
                <w:noProof/>
                <w:webHidden/>
              </w:rPr>
              <w:fldChar w:fldCharType="begin"/>
            </w:r>
            <w:r w:rsidR="00A516F5">
              <w:rPr>
                <w:noProof/>
                <w:webHidden/>
              </w:rPr>
              <w:instrText xml:space="preserve"> PAGEREF _Toc479348440 \h </w:instrText>
            </w:r>
            <w:r w:rsidR="00A516F5">
              <w:rPr>
                <w:noProof/>
                <w:webHidden/>
              </w:rPr>
            </w:r>
            <w:r w:rsidR="00A516F5">
              <w:rPr>
                <w:noProof/>
                <w:webHidden/>
              </w:rPr>
              <w:fldChar w:fldCharType="separate"/>
            </w:r>
            <w:r w:rsidR="00A516F5">
              <w:rPr>
                <w:noProof/>
                <w:webHidden/>
              </w:rPr>
              <w:t>3</w:t>
            </w:r>
            <w:r w:rsidR="00A516F5">
              <w:rPr>
                <w:noProof/>
                <w:webHidden/>
              </w:rPr>
              <w:fldChar w:fldCharType="end"/>
            </w:r>
          </w:hyperlink>
        </w:p>
        <w:p w14:paraId="3857426C" w14:textId="77777777" w:rsidR="00A516F5" w:rsidRDefault="0026619D">
          <w:pPr>
            <w:pStyle w:val="TM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eastAsia="fr-FR" w:bidi="ar-SA"/>
            </w:rPr>
          </w:pPr>
          <w:hyperlink w:anchor="_Toc479348441" w:history="1">
            <w:r w:rsidR="00A516F5" w:rsidRPr="009F5CA6">
              <w:rPr>
                <w:rStyle w:val="Lienhypertexte"/>
                <w:noProof/>
              </w:rPr>
              <w:t>Norme d’implémentation</w:t>
            </w:r>
            <w:r w:rsidR="00A516F5">
              <w:rPr>
                <w:noProof/>
                <w:webHidden/>
              </w:rPr>
              <w:tab/>
            </w:r>
            <w:r w:rsidR="00A516F5">
              <w:rPr>
                <w:noProof/>
                <w:webHidden/>
              </w:rPr>
              <w:fldChar w:fldCharType="begin"/>
            </w:r>
            <w:r w:rsidR="00A516F5">
              <w:rPr>
                <w:noProof/>
                <w:webHidden/>
              </w:rPr>
              <w:instrText xml:space="preserve"> PAGEREF _Toc479348441 \h </w:instrText>
            </w:r>
            <w:r w:rsidR="00A516F5">
              <w:rPr>
                <w:noProof/>
                <w:webHidden/>
              </w:rPr>
            </w:r>
            <w:r w:rsidR="00A516F5">
              <w:rPr>
                <w:noProof/>
                <w:webHidden/>
              </w:rPr>
              <w:fldChar w:fldCharType="separate"/>
            </w:r>
            <w:r w:rsidR="00A516F5">
              <w:rPr>
                <w:noProof/>
                <w:webHidden/>
              </w:rPr>
              <w:t>4</w:t>
            </w:r>
            <w:r w:rsidR="00A516F5">
              <w:rPr>
                <w:noProof/>
                <w:webHidden/>
              </w:rPr>
              <w:fldChar w:fldCharType="end"/>
            </w:r>
          </w:hyperlink>
        </w:p>
        <w:p w14:paraId="069BF6A4" w14:textId="77777777" w:rsidR="00A516F5" w:rsidRDefault="00A516F5">
          <w:r>
            <w:rPr>
              <w:b/>
              <w:bCs/>
              <w:noProof/>
            </w:rPr>
            <w:fldChar w:fldCharType="end"/>
          </w:r>
        </w:p>
      </w:sdtContent>
    </w:sdt>
    <w:p w14:paraId="2851970B" w14:textId="77777777" w:rsidR="00F85DBE" w:rsidRPr="00F85DBE" w:rsidRDefault="00F85DBE" w:rsidP="00F85DBE"/>
    <w:p w14:paraId="5D1C53F1" w14:textId="77777777" w:rsidR="009E13B5" w:rsidRDefault="009E13B5" w:rsidP="009E13B5"/>
    <w:p w14:paraId="22CD2150" w14:textId="77777777" w:rsidR="00CD0A1F" w:rsidRDefault="00CD0A1F" w:rsidP="009E13B5"/>
    <w:p w14:paraId="3283CEF5" w14:textId="77777777" w:rsidR="00A516F5" w:rsidRDefault="00A516F5" w:rsidP="00CD0A1F"/>
    <w:p w14:paraId="05A75F21" w14:textId="77777777" w:rsidR="00CD0A1F" w:rsidRDefault="00CD0A1F" w:rsidP="00CD0A1F"/>
    <w:p w14:paraId="00F92B77" w14:textId="77777777" w:rsidR="00CD0A1F" w:rsidRDefault="00CD0A1F" w:rsidP="00CD0A1F"/>
    <w:p w14:paraId="720529BA" w14:textId="77777777" w:rsidR="00CD0A1F" w:rsidRDefault="00CD0A1F" w:rsidP="00CD0A1F"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 wp14:anchorId="36710491" wp14:editId="28C8F7F5">
            <wp:simplePos x="0" y="0"/>
            <wp:positionH relativeFrom="column">
              <wp:posOffset>4866005</wp:posOffset>
            </wp:positionH>
            <wp:positionV relativeFrom="paragraph">
              <wp:posOffset>254000</wp:posOffset>
            </wp:positionV>
            <wp:extent cx="1367790" cy="497840"/>
            <wp:effectExtent l="0" t="0" r="3810" b="1016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-Epitech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991A5" w14:textId="6862C794" w:rsidR="00CD0A1F" w:rsidRPr="009E13B5" w:rsidRDefault="00A516F5" w:rsidP="002A4A80">
      <w:pPr>
        <w:spacing w:line="240" w:lineRule="auto"/>
      </w:pPr>
      <w:r>
        <w:t>Un projet de Victor Sousa, Gaëtan Léandre et Lucas Gambini</w:t>
      </w:r>
    </w:p>
    <w:p w14:paraId="28456B91" w14:textId="77777777" w:rsidR="009E13B5" w:rsidRDefault="009E13B5" w:rsidP="006F191B">
      <w:pPr>
        <w:pStyle w:val="Titre2"/>
      </w:pPr>
    </w:p>
    <w:p w14:paraId="0A3C60A3" w14:textId="77777777" w:rsidR="006F191B" w:rsidRDefault="006F191B" w:rsidP="006F191B">
      <w:pPr>
        <w:pStyle w:val="Titre2"/>
      </w:pPr>
      <w:bookmarkStart w:id="2" w:name="_Toc479348437"/>
      <w:r>
        <w:t>Introduction</w:t>
      </w:r>
      <w:bookmarkEnd w:id="2"/>
    </w:p>
    <w:p w14:paraId="49540137" w14:textId="77777777" w:rsidR="006F191B" w:rsidRDefault="006F191B" w:rsidP="006F191B">
      <w:r>
        <w:t>L’arcade est un projet de deuxième année à Epitech. Le but est de recréer une borne d’arcade comportant au minimum deux jeux et trois librairies graphiques différentes.</w:t>
      </w:r>
    </w:p>
    <w:p w14:paraId="36BF7711" w14:textId="77777777" w:rsidR="009E13B5" w:rsidRDefault="009E13B5" w:rsidP="006F191B">
      <w:r>
        <w:t>Chaque jeu ou librairie graphique doit pouvoir ê</w:t>
      </w:r>
      <w:r w:rsidR="003042D4">
        <w:t>tre changé en cours d’exécution, tout en sauvegardant les données de position du joueur pour les jeux, par exemple.</w:t>
      </w:r>
    </w:p>
    <w:p w14:paraId="6A47AA14" w14:textId="77777777" w:rsidR="00BD1FD1" w:rsidRDefault="00BD1FD1" w:rsidP="006F191B">
      <w:r>
        <w:t>Le projet est fourni avec un Nibbler et un SolarFox, ainsi qu’avec une implémentation</w:t>
      </w:r>
      <w:r w:rsidR="00F85DBE">
        <w:t xml:space="preserve"> graphique</w:t>
      </w:r>
      <w:r>
        <w:t xml:space="preserve"> en NCurse,</w:t>
      </w:r>
      <w:r w:rsidR="00F85DBE">
        <w:t xml:space="preserve"> SFML et</w:t>
      </w:r>
      <w:r>
        <w:t xml:space="preserve"> OpenGL.</w:t>
      </w:r>
    </w:p>
    <w:p w14:paraId="5A54B87A" w14:textId="77777777" w:rsidR="00BD1FD1" w:rsidRDefault="00BD1FD1" w:rsidP="006F191B"/>
    <w:p w14:paraId="7F35F9C8" w14:textId="77777777" w:rsidR="00533DE1" w:rsidRDefault="00533DE1" w:rsidP="006F191B"/>
    <w:p w14:paraId="54BC6936" w14:textId="77777777" w:rsidR="00533DE1" w:rsidRDefault="00533DE1" w:rsidP="006F191B"/>
    <w:p w14:paraId="5B1D2AAF" w14:textId="77777777" w:rsidR="00533DE1" w:rsidRDefault="00533DE1" w:rsidP="006F191B"/>
    <w:p w14:paraId="08FB7543" w14:textId="77777777" w:rsidR="00533DE1" w:rsidRDefault="00533DE1" w:rsidP="006F191B"/>
    <w:p w14:paraId="31CE3E38" w14:textId="77777777" w:rsidR="009057FB" w:rsidRDefault="009057FB" w:rsidP="006F191B"/>
    <w:p w14:paraId="71EFF96B" w14:textId="77777777" w:rsidR="00533DE1" w:rsidRDefault="00533DE1" w:rsidP="006F191B"/>
    <w:p w14:paraId="308F6B2F" w14:textId="77777777" w:rsidR="002A4A80" w:rsidRDefault="002A4A80" w:rsidP="006F191B"/>
    <w:p w14:paraId="7E0D3C0A" w14:textId="77777777" w:rsidR="002A4A80" w:rsidRDefault="002A4A80" w:rsidP="006F191B"/>
    <w:p w14:paraId="5CC557E6" w14:textId="77777777" w:rsidR="002A4A80" w:rsidRDefault="002A4A80" w:rsidP="006F191B"/>
    <w:p w14:paraId="19C9ED98" w14:textId="77777777" w:rsidR="002A4A80" w:rsidRDefault="002A4A80" w:rsidP="006F191B"/>
    <w:p w14:paraId="3DCF479E" w14:textId="77777777" w:rsidR="002A4A80" w:rsidRDefault="002A4A80" w:rsidP="006F191B"/>
    <w:p w14:paraId="1E406C3E" w14:textId="77777777" w:rsidR="00533DE1" w:rsidRDefault="00533DE1" w:rsidP="006F191B"/>
    <w:p w14:paraId="28854F6E" w14:textId="77777777" w:rsidR="00533DE1" w:rsidRDefault="00533DE1" w:rsidP="006F191B"/>
    <w:p w14:paraId="1D44FEB0" w14:textId="77777777" w:rsidR="00533DE1" w:rsidRPr="006F191B" w:rsidRDefault="00533DE1" w:rsidP="006F191B"/>
    <w:p w14:paraId="7AEB639A" w14:textId="77777777" w:rsidR="00871339" w:rsidRPr="00871339" w:rsidRDefault="00E2339C" w:rsidP="00871339">
      <w:pPr>
        <w:pStyle w:val="Titre2"/>
      </w:pPr>
      <w:bookmarkStart w:id="3" w:name="_Toc479348438"/>
      <w:r>
        <w:lastRenderedPageBreak/>
        <w:t>Compilation</w:t>
      </w:r>
      <w:bookmarkEnd w:id="3"/>
    </w:p>
    <w:p w14:paraId="3358F798" w14:textId="77777777" w:rsidR="007C7120" w:rsidRDefault="00F23770" w:rsidP="00E2339C">
      <w:r>
        <w:t xml:space="preserve">Le projet </w:t>
      </w:r>
      <w:r w:rsidR="00B92B9C">
        <w:t>est fourni avec un Makefile comportant plusieurs règles afin de compiler différentes parties du projet comme le binaire arcade, ou les libraires de jeux ou encore les libraires graphiques.</w:t>
      </w:r>
    </w:p>
    <w:p w14:paraId="771F4461" w14:textId="77777777" w:rsidR="00533DE1" w:rsidRDefault="00533DE1" w:rsidP="00E2339C">
      <w:r>
        <w:t>Voici un tableau résumant les différentes possibilités de compilation :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859"/>
        <w:gridCol w:w="6884"/>
      </w:tblGrid>
      <w:tr w:rsidR="007C7120" w14:paraId="2BE57F90" w14:textId="77777777" w:rsidTr="007C7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058F25FE" w14:textId="77777777" w:rsidR="00D67953" w:rsidRDefault="00D67953" w:rsidP="009057FB">
            <w:pPr>
              <w:jc w:val="center"/>
            </w:pPr>
            <w:r>
              <w:t>Règle</w:t>
            </w:r>
          </w:p>
        </w:tc>
        <w:tc>
          <w:tcPr>
            <w:tcW w:w="6884" w:type="dxa"/>
          </w:tcPr>
          <w:p w14:paraId="5FB1325A" w14:textId="77777777" w:rsidR="00D67953" w:rsidRDefault="00D67953" w:rsidP="00D679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7C7120" w14:paraId="301EB3A4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1E5B7B20" w14:textId="77777777" w:rsidR="007C7120" w:rsidRPr="00D67953" w:rsidRDefault="007C7120" w:rsidP="00B92B9C">
            <w:r>
              <w:t>all</w:t>
            </w:r>
          </w:p>
        </w:tc>
        <w:tc>
          <w:tcPr>
            <w:tcW w:w="6884" w:type="dxa"/>
          </w:tcPr>
          <w:p w14:paraId="368F3CDD" w14:textId="77777777" w:rsidR="007C7120" w:rsidRDefault="007C7120" w:rsidP="00B92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Compile l’arcade et les jeux</w:t>
            </w:r>
          </w:p>
        </w:tc>
      </w:tr>
      <w:tr w:rsidR="007C7120" w14:paraId="20CB239E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24DE6DC0" w14:textId="77777777" w:rsidR="007C7120" w:rsidRPr="00D67953" w:rsidRDefault="007C7120" w:rsidP="00B92B9C">
            <w:r>
              <w:t>clean</w:t>
            </w:r>
          </w:p>
        </w:tc>
        <w:tc>
          <w:tcPr>
            <w:tcW w:w="6884" w:type="dxa"/>
          </w:tcPr>
          <w:p w14:paraId="04252A0F" w14:textId="77777777" w:rsidR="007C7120" w:rsidRDefault="007C7120" w:rsidP="00B92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les .o de l’arcade et des jeux</w:t>
            </w:r>
          </w:p>
        </w:tc>
      </w:tr>
      <w:tr w:rsidR="007C7120" w14:paraId="7CF90D63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2C2237A5" w14:textId="77777777" w:rsidR="007C7120" w:rsidRPr="00D67953" w:rsidRDefault="007C7120" w:rsidP="00B92B9C">
            <w:r>
              <w:t>fclean</w:t>
            </w:r>
          </w:p>
        </w:tc>
        <w:tc>
          <w:tcPr>
            <w:tcW w:w="6884" w:type="dxa"/>
          </w:tcPr>
          <w:p w14:paraId="37BD8737" w14:textId="77777777" w:rsidR="007C7120" w:rsidRDefault="007C7120" w:rsidP="00B92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Supprime les .o et les binaires de l’arcade et des jeux</w:t>
            </w:r>
          </w:p>
        </w:tc>
      </w:tr>
      <w:tr w:rsidR="007C7120" w14:paraId="46135FC9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798388F2" w14:textId="77777777" w:rsidR="007C7120" w:rsidRPr="00D67953" w:rsidRDefault="007C7120" w:rsidP="00B92B9C">
            <w:r>
              <w:t>re</w:t>
            </w:r>
          </w:p>
        </w:tc>
        <w:tc>
          <w:tcPr>
            <w:tcW w:w="6884" w:type="dxa"/>
          </w:tcPr>
          <w:p w14:paraId="4629A107" w14:textId="77777777" w:rsidR="007C7120" w:rsidRDefault="007C7120" w:rsidP="00B92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Appel la règle fclean puis all</w:t>
            </w:r>
          </w:p>
        </w:tc>
      </w:tr>
      <w:tr w:rsidR="007C7120" w14:paraId="3DA9B2DB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704E7E7A" w14:textId="77777777" w:rsidR="007C7120" w:rsidRPr="00D67953" w:rsidRDefault="007C7120" w:rsidP="00B92B9C"/>
        </w:tc>
        <w:tc>
          <w:tcPr>
            <w:tcW w:w="6884" w:type="dxa"/>
          </w:tcPr>
          <w:p w14:paraId="0E571412" w14:textId="77777777" w:rsidR="007C7120" w:rsidRDefault="007C7120" w:rsidP="00B92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7120" w14:paraId="6DC9A59A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323F5DDE" w14:textId="77777777" w:rsidR="00D67953" w:rsidRDefault="00D67953" w:rsidP="00B92B9C">
            <w:r w:rsidRPr="00D67953">
              <w:t>global</w:t>
            </w:r>
          </w:p>
        </w:tc>
        <w:tc>
          <w:tcPr>
            <w:tcW w:w="6884" w:type="dxa"/>
          </w:tcPr>
          <w:p w14:paraId="4400CD1D" w14:textId="77777777" w:rsidR="00D67953" w:rsidRDefault="007C7120" w:rsidP="00B92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 l’arcade, les jeux et les librairies graphiques</w:t>
            </w:r>
          </w:p>
        </w:tc>
      </w:tr>
      <w:tr w:rsidR="007C7120" w14:paraId="4B2F54CF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6BE2FD81" w14:textId="77777777" w:rsidR="00D67953" w:rsidRDefault="00D67953" w:rsidP="00B92B9C">
            <w:r w:rsidRPr="00D67953">
              <w:t>global</w:t>
            </w:r>
            <w:r w:rsidR="00AA4610">
              <w:t>_clean</w:t>
            </w:r>
          </w:p>
        </w:tc>
        <w:tc>
          <w:tcPr>
            <w:tcW w:w="6884" w:type="dxa"/>
          </w:tcPr>
          <w:p w14:paraId="7E2421BD" w14:textId="77777777" w:rsidR="00D67953" w:rsidRDefault="007C7120" w:rsidP="00B92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Supprime les .o crées</w:t>
            </w:r>
          </w:p>
        </w:tc>
      </w:tr>
      <w:tr w:rsidR="007C7120" w14:paraId="3B988A31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71D55A7E" w14:textId="77777777" w:rsidR="00D67953" w:rsidRDefault="00D67953" w:rsidP="00B92B9C">
            <w:r w:rsidRPr="00D67953">
              <w:t>global</w:t>
            </w:r>
            <w:r w:rsidR="00AA4610">
              <w:t>_fclean</w:t>
            </w:r>
          </w:p>
        </w:tc>
        <w:tc>
          <w:tcPr>
            <w:tcW w:w="6884" w:type="dxa"/>
          </w:tcPr>
          <w:p w14:paraId="20FD970D" w14:textId="77777777" w:rsidR="00D67953" w:rsidRDefault="007C7120" w:rsidP="00B92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Supprimes les .o et les binaires crées</w:t>
            </w:r>
          </w:p>
        </w:tc>
      </w:tr>
      <w:tr w:rsidR="007C7120" w14:paraId="11E631EE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65FA43AE" w14:textId="77777777" w:rsidR="00D67953" w:rsidRDefault="00D67953" w:rsidP="00B92B9C">
            <w:r w:rsidRPr="00D67953">
              <w:t>global</w:t>
            </w:r>
            <w:r w:rsidR="00AA4610">
              <w:t>_re</w:t>
            </w:r>
          </w:p>
        </w:tc>
        <w:tc>
          <w:tcPr>
            <w:tcW w:w="6884" w:type="dxa"/>
          </w:tcPr>
          <w:p w14:paraId="4D0347CC" w14:textId="77777777" w:rsidR="00D67953" w:rsidRDefault="007C7120" w:rsidP="00B92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Appel la règle global_fclean puis global</w:t>
            </w:r>
          </w:p>
        </w:tc>
      </w:tr>
      <w:tr w:rsidR="007C7120" w14:paraId="5BEA28C2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4716429D" w14:textId="77777777" w:rsidR="00AA4610" w:rsidRPr="00D67953" w:rsidRDefault="00AA4610" w:rsidP="00B92B9C"/>
        </w:tc>
        <w:tc>
          <w:tcPr>
            <w:tcW w:w="6884" w:type="dxa"/>
          </w:tcPr>
          <w:p w14:paraId="3C0661FE" w14:textId="77777777" w:rsidR="00AA4610" w:rsidRDefault="00AA4610" w:rsidP="00B92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7120" w14:paraId="71C48BA0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412A925D" w14:textId="77777777" w:rsidR="00D67953" w:rsidRDefault="00AA4610" w:rsidP="00B92B9C">
            <w:r w:rsidRPr="00AA4610">
              <w:t>games</w:t>
            </w:r>
          </w:p>
        </w:tc>
        <w:tc>
          <w:tcPr>
            <w:tcW w:w="6884" w:type="dxa"/>
          </w:tcPr>
          <w:p w14:paraId="193DC53E" w14:textId="77777777" w:rsidR="00D67953" w:rsidRDefault="007C7120" w:rsidP="00B92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Compile les jeux</w:t>
            </w:r>
          </w:p>
        </w:tc>
      </w:tr>
      <w:tr w:rsidR="007C7120" w14:paraId="6754CD58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1C2D6A7E" w14:textId="77777777" w:rsidR="00D67953" w:rsidRDefault="00AA4610" w:rsidP="00B92B9C">
            <w:r w:rsidRPr="00AA4610">
              <w:t>games</w:t>
            </w:r>
            <w:r>
              <w:t>_clean</w:t>
            </w:r>
          </w:p>
        </w:tc>
        <w:tc>
          <w:tcPr>
            <w:tcW w:w="6884" w:type="dxa"/>
          </w:tcPr>
          <w:p w14:paraId="155B36DF" w14:textId="77777777" w:rsidR="00D67953" w:rsidRDefault="007C7120" w:rsidP="00B92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les .o des jeux</w:t>
            </w:r>
          </w:p>
        </w:tc>
      </w:tr>
      <w:tr w:rsidR="007C7120" w14:paraId="2B300FAA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3B569BFC" w14:textId="77777777" w:rsidR="00D67953" w:rsidRDefault="00AA4610" w:rsidP="00B92B9C">
            <w:r w:rsidRPr="00AA4610">
              <w:t>games</w:t>
            </w:r>
            <w:r>
              <w:t>_fclean</w:t>
            </w:r>
          </w:p>
        </w:tc>
        <w:tc>
          <w:tcPr>
            <w:tcW w:w="6884" w:type="dxa"/>
          </w:tcPr>
          <w:p w14:paraId="04AAE56C" w14:textId="57DF37A6" w:rsidR="00D67953" w:rsidRDefault="0043731F" w:rsidP="00B92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Supprime</w:t>
            </w:r>
            <w:r w:rsidR="007C7120">
              <w:t xml:space="preserve"> les .o et les binaires des jeux</w:t>
            </w:r>
          </w:p>
        </w:tc>
      </w:tr>
      <w:tr w:rsidR="007C7120" w14:paraId="526CE348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6DD5C5C5" w14:textId="77777777" w:rsidR="00D67953" w:rsidRDefault="00AA4610" w:rsidP="00B92B9C">
            <w:r w:rsidRPr="00AA4610">
              <w:t>games</w:t>
            </w:r>
            <w:r>
              <w:t>_re</w:t>
            </w:r>
          </w:p>
        </w:tc>
        <w:tc>
          <w:tcPr>
            <w:tcW w:w="6884" w:type="dxa"/>
          </w:tcPr>
          <w:p w14:paraId="3D110EAD" w14:textId="5868104E" w:rsidR="00D67953" w:rsidRDefault="0043731F" w:rsidP="00B92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Appelle</w:t>
            </w:r>
            <w:r w:rsidR="009057FB">
              <w:t xml:space="preserve"> la règle</w:t>
            </w:r>
            <w:r w:rsidR="007C7120">
              <w:t xml:space="preserve"> games_fclean puis games</w:t>
            </w:r>
          </w:p>
        </w:tc>
      </w:tr>
      <w:tr w:rsidR="007C7120" w14:paraId="46029CE2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3658123B" w14:textId="77777777" w:rsidR="00AA4610" w:rsidRPr="00AA4610" w:rsidRDefault="00AA4610" w:rsidP="00B92B9C">
            <w:r w:rsidRPr="00AA4610">
              <w:t>snake</w:t>
            </w:r>
          </w:p>
        </w:tc>
        <w:tc>
          <w:tcPr>
            <w:tcW w:w="6884" w:type="dxa"/>
          </w:tcPr>
          <w:p w14:paraId="6BC02970" w14:textId="77777777" w:rsidR="00AA4610" w:rsidRDefault="007C7120" w:rsidP="00B92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Compile le Snake / Nibbler</w:t>
            </w:r>
          </w:p>
        </w:tc>
      </w:tr>
      <w:tr w:rsidR="007C7120" w14:paraId="6255A32C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6D4952DB" w14:textId="77777777" w:rsidR="00AA4610" w:rsidRPr="00AA4610" w:rsidRDefault="00AA4610" w:rsidP="00B92B9C">
            <w:r w:rsidRPr="00AA4610">
              <w:t>snake</w:t>
            </w:r>
            <w:r>
              <w:t>_clean</w:t>
            </w:r>
          </w:p>
        </w:tc>
        <w:tc>
          <w:tcPr>
            <w:tcW w:w="6884" w:type="dxa"/>
          </w:tcPr>
          <w:p w14:paraId="30FC83B6" w14:textId="77777777" w:rsidR="00AA4610" w:rsidRDefault="007C7120" w:rsidP="00B92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les .o du Snake</w:t>
            </w:r>
          </w:p>
        </w:tc>
      </w:tr>
      <w:tr w:rsidR="007C7120" w14:paraId="1A0580DC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0A61C8D2" w14:textId="77777777" w:rsidR="00AA4610" w:rsidRPr="00AA4610" w:rsidRDefault="00AA4610" w:rsidP="00B92B9C">
            <w:r w:rsidRPr="00AA4610">
              <w:t>snake</w:t>
            </w:r>
            <w:r>
              <w:t>_fclean</w:t>
            </w:r>
          </w:p>
        </w:tc>
        <w:tc>
          <w:tcPr>
            <w:tcW w:w="6884" w:type="dxa"/>
          </w:tcPr>
          <w:p w14:paraId="6461E11A" w14:textId="77777777" w:rsidR="00AA4610" w:rsidRDefault="007C7120" w:rsidP="007C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Supprime les .o et le binaire du Snake</w:t>
            </w:r>
          </w:p>
        </w:tc>
      </w:tr>
      <w:tr w:rsidR="007C7120" w14:paraId="46BBCD65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602D264D" w14:textId="77777777" w:rsidR="00AA4610" w:rsidRPr="00AA4610" w:rsidRDefault="00AA4610" w:rsidP="00B92B9C">
            <w:r w:rsidRPr="00AA4610">
              <w:t>snake</w:t>
            </w:r>
            <w:r>
              <w:t>_re</w:t>
            </w:r>
          </w:p>
        </w:tc>
        <w:tc>
          <w:tcPr>
            <w:tcW w:w="6884" w:type="dxa"/>
          </w:tcPr>
          <w:p w14:paraId="3F234285" w14:textId="6B1E7744" w:rsidR="00AA4610" w:rsidRDefault="0043731F" w:rsidP="00B92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Appelle </w:t>
            </w:r>
            <w:r w:rsidR="009057FB">
              <w:t xml:space="preserve">la règle </w:t>
            </w:r>
            <w:r w:rsidR="007C7120">
              <w:t>snake_fclean puis Snake</w:t>
            </w:r>
          </w:p>
        </w:tc>
      </w:tr>
      <w:tr w:rsidR="007C7120" w14:paraId="3D3644CC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2DC376CE" w14:textId="77777777" w:rsidR="00AA4610" w:rsidRPr="00AA4610" w:rsidRDefault="00AA4610" w:rsidP="00B92B9C">
            <w:r w:rsidRPr="00AA4610">
              <w:t>solar</w:t>
            </w:r>
          </w:p>
        </w:tc>
        <w:tc>
          <w:tcPr>
            <w:tcW w:w="6884" w:type="dxa"/>
          </w:tcPr>
          <w:p w14:paraId="3EB191E1" w14:textId="77777777" w:rsidR="00AA4610" w:rsidRDefault="007C7120" w:rsidP="00B92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Compile le SolarFox</w:t>
            </w:r>
          </w:p>
        </w:tc>
      </w:tr>
      <w:tr w:rsidR="007C7120" w14:paraId="7EDA1551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65FA1AB4" w14:textId="77777777" w:rsidR="00AA4610" w:rsidRPr="00AA4610" w:rsidRDefault="00AA4610" w:rsidP="00B92B9C">
            <w:r w:rsidRPr="00AA4610">
              <w:t>solar</w:t>
            </w:r>
            <w:r>
              <w:t>_clean</w:t>
            </w:r>
          </w:p>
        </w:tc>
        <w:tc>
          <w:tcPr>
            <w:tcW w:w="6884" w:type="dxa"/>
          </w:tcPr>
          <w:p w14:paraId="46DF4800" w14:textId="77777777" w:rsidR="00AA4610" w:rsidRDefault="007C7120" w:rsidP="00B92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les .o du SolarFox</w:t>
            </w:r>
          </w:p>
        </w:tc>
      </w:tr>
      <w:tr w:rsidR="007C7120" w14:paraId="139B7143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0F70C528" w14:textId="77777777" w:rsidR="00AA4610" w:rsidRPr="00AA4610" w:rsidRDefault="00AA4610" w:rsidP="00B92B9C">
            <w:r w:rsidRPr="00AA4610">
              <w:t>solar</w:t>
            </w:r>
            <w:r>
              <w:t>_fclean</w:t>
            </w:r>
          </w:p>
        </w:tc>
        <w:tc>
          <w:tcPr>
            <w:tcW w:w="6884" w:type="dxa"/>
          </w:tcPr>
          <w:p w14:paraId="74484567" w14:textId="77777777" w:rsidR="00AA4610" w:rsidRDefault="007C7120" w:rsidP="00B92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Supprime les .o et le binaire du SolarFox</w:t>
            </w:r>
          </w:p>
        </w:tc>
      </w:tr>
      <w:tr w:rsidR="007C7120" w14:paraId="643090EB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4D54E018" w14:textId="77777777" w:rsidR="00AA4610" w:rsidRPr="00AA4610" w:rsidRDefault="00AA4610" w:rsidP="00B92B9C">
            <w:r w:rsidRPr="00AA4610">
              <w:t>solar</w:t>
            </w:r>
            <w:r>
              <w:t>_re</w:t>
            </w:r>
          </w:p>
        </w:tc>
        <w:tc>
          <w:tcPr>
            <w:tcW w:w="6884" w:type="dxa"/>
          </w:tcPr>
          <w:p w14:paraId="4C25E0DE" w14:textId="0AD26DC8" w:rsidR="00AA4610" w:rsidRDefault="009057FB" w:rsidP="00B92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Appel</w:t>
            </w:r>
            <w:r w:rsidR="0043731F">
              <w:t>le</w:t>
            </w:r>
            <w:r>
              <w:t xml:space="preserve"> la règle solar_fclean puis solar</w:t>
            </w:r>
          </w:p>
        </w:tc>
      </w:tr>
      <w:tr w:rsidR="007C7120" w14:paraId="764D6DEB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36347345" w14:textId="77777777" w:rsidR="00AA4610" w:rsidRPr="00AA4610" w:rsidRDefault="00AA4610" w:rsidP="00B92B9C"/>
        </w:tc>
        <w:tc>
          <w:tcPr>
            <w:tcW w:w="6884" w:type="dxa"/>
          </w:tcPr>
          <w:p w14:paraId="1536E720" w14:textId="77777777" w:rsidR="00AA4610" w:rsidRDefault="00AA4610" w:rsidP="00B92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7120" w14:paraId="74397851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137ED286" w14:textId="77777777" w:rsidR="00AA4610" w:rsidRPr="00AA4610" w:rsidRDefault="00AA4610" w:rsidP="00B92B9C">
            <w:r w:rsidRPr="00AA4610">
              <w:t>graph</w:t>
            </w:r>
          </w:p>
        </w:tc>
        <w:tc>
          <w:tcPr>
            <w:tcW w:w="6884" w:type="dxa"/>
          </w:tcPr>
          <w:p w14:paraId="035F25CA" w14:textId="77777777" w:rsidR="00AA4610" w:rsidRDefault="009057FB" w:rsidP="00B92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 les librairies graphiques</w:t>
            </w:r>
          </w:p>
        </w:tc>
      </w:tr>
      <w:tr w:rsidR="007C7120" w14:paraId="02DF83E8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5BC9B5A2" w14:textId="77777777" w:rsidR="00AA4610" w:rsidRPr="00AA4610" w:rsidRDefault="00AA4610" w:rsidP="00B92B9C">
            <w:r w:rsidRPr="00AA4610">
              <w:t>graph</w:t>
            </w:r>
            <w:r>
              <w:t>_clean</w:t>
            </w:r>
          </w:p>
        </w:tc>
        <w:tc>
          <w:tcPr>
            <w:tcW w:w="6884" w:type="dxa"/>
          </w:tcPr>
          <w:p w14:paraId="6449EB94" w14:textId="77777777" w:rsidR="00AA4610" w:rsidRDefault="009057FB" w:rsidP="00B92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Supprime les .o des librairies graphiques</w:t>
            </w:r>
          </w:p>
        </w:tc>
      </w:tr>
      <w:tr w:rsidR="007C7120" w14:paraId="4C02EAE9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53D4076A" w14:textId="77777777" w:rsidR="00AA4610" w:rsidRPr="00AA4610" w:rsidRDefault="00AA4610" w:rsidP="00B92B9C">
            <w:r w:rsidRPr="00AA4610">
              <w:t>graph</w:t>
            </w:r>
            <w:r>
              <w:t>_fclean</w:t>
            </w:r>
          </w:p>
        </w:tc>
        <w:tc>
          <w:tcPr>
            <w:tcW w:w="6884" w:type="dxa"/>
          </w:tcPr>
          <w:p w14:paraId="082D46D4" w14:textId="77777777" w:rsidR="00AA4610" w:rsidRDefault="009057FB" w:rsidP="00B92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Supprime les .o et les binaires des librairies graphiques </w:t>
            </w:r>
          </w:p>
        </w:tc>
      </w:tr>
      <w:tr w:rsidR="007C7120" w14:paraId="3ABEA806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26FAD9D1" w14:textId="77777777" w:rsidR="00AA4610" w:rsidRPr="00AA4610" w:rsidRDefault="00AA4610" w:rsidP="00B92B9C">
            <w:r w:rsidRPr="00AA4610">
              <w:t>graph</w:t>
            </w:r>
            <w:r>
              <w:t>_re</w:t>
            </w:r>
          </w:p>
        </w:tc>
        <w:tc>
          <w:tcPr>
            <w:tcW w:w="6884" w:type="dxa"/>
          </w:tcPr>
          <w:p w14:paraId="0082F35B" w14:textId="45CA51B8" w:rsidR="00AA4610" w:rsidRDefault="009057FB" w:rsidP="00B92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Appel</w:t>
            </w:r>
            <w:r w:rsidR="0043731F">
              <w:t>le</w:t>
            </w:r>
            <w:r>
              <w:t xml:space="preserve"> la règle graph_fclean puis graph</w:t>
            </w:r>
          </w:p>
        </w:tc>
      </w:tr>
      <w:tr w:rsidR="007C7120" w14:paraId="7A57FFE0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3F40D056" w14:textId="77777777" w:rsidR="00AA4610" w:rsidRPr="00AA4610" w:rsidRDefault="00AA4610" w:rsidP="00B92B9C">
            <w:r w:rsidRPr="00AA4610">
              <w:t>opengl</w:t>
            </w:r>
          </w:p>
        </w:tc>
        <w:tc>
          <w:tcPr>
            <w:tcW w:w="6884" w:type="dxa"/>
          </w:tcPr>
          <w:p w14:paraId="34855699" w14:textId="77777777" w:rsidR="00AA4610" w:rsidRDefault="009057FB" w:rsidP="00B92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 la OpenGL</w:t>
            </w:r>
          </w:p>
        </w:tc>
      </w:tr>
      <w:tr w:rsidR="007C7120" w14:paraId="121687B5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1D001B7B" w14:textId="77777777" w:rsidR="00AA4610" w:rsidRPr="00AA4610" w:rsidRDefault="00AA4610" w:rsidP="00B92B9C">
            <w:r w:rsidRPr="00AA4610">
              <w:t>opengl</w:t>
            </w:r>
            <w:r>
              <w:t>_clean</w:t>
            </w:r>
          </w:p>
        </w:tc>
        <w:tc>
          <w:tcPr>
            <w:tcW w:w="6884" w:type="dxa"/>
          </w:tcPr>
          <w:p w14:paraId="282AEEC3" w14:textId="77777777" w:rsidR="00AA4610" w:rsidRDefault="009057FB" w:rsidP="00B92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Supprime les .o de la OpenGL</w:t>
            </w:r>
          </w:p>
        </w:tc>
      </w:tr>
      <w:tr w:rsidR="007C7120" w14:paraId="6FEFC45C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0560EE91" w14:textId="77777777" w:rsidR="00AA4610" w:rsidRPr="00AA4610" w:rsidRDefault="00AA4610" w:rsidP="00B92B9C">
            <w:r w:rsidRPr="00AA4610">
              <w:t>opengl</w:t>
            </w:r>
            <w:r>
              <w:t>_fclean</w:t>
            </w:r>
          </w:p>
        </w:tc>
        <w:tc>
          <w:tcPr>
            <w:tcW w:w="6884" w:type="dxa"/>
          </w:tcPr>
          <w:p w14:paraId="72ACF2E9" w14:textId="77777777" w:rsidR="00AA4610" w:rsidRDefault="009057FB" w:rsidP="00B92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les .o et le binaire OpenGL</w:t>
            </w:r>
          </w:p>
        </w:tc>
      </w:tr>
      <w:tr w:rsidR="007C7120" w14:paraId="17B548FE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5C4CF707" w14:textId="77777777" w:rsidR="00AA4610" w:rsidRPr="00AA4610" w:rsidRDefault="00AA4610" w:rsidP="00B92B9C">
            <w:r w:rsidRPr="00AA4610">
              <w:t>opengl</w:t>
            </w:r>
            <w:r>
              <w:t>_re</w:t>
            </w:r>
          </w:p>
        </w:tc>
        <w:tc>
          <w:tcPr>
            <w:tcW w:w="6884" w:type="dxa"/>
          </w:tcPr>
          <w:p w14:paraId="0FADC041" w14:textId="7DADE54B" w:rsidR="00AA4610" w:rsidRDefault="009057FB" w:rsidP="00B92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Appel</w:t>
            </w:r>
            <w:r w:rsidR="0043731F">
              <w:t>le</w:t>
            </w:r>
            <w:r>
              <w:t xml:space="preserve"> la règle opengl_fclean puis opengl</w:t>
            </w:r>
          </w:p>
        </w:tc>
      </w:tr>
      <w:tr w:rsidR="007C7120" w14:paraId="011E19BC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20BE07C6" w14:textId="77777777" w:rsidR="00AA4610" w:rsidRPr="00AA4610" w:rsidRDefault="00AA4610" w:rsidP="00B92B9C">
            <w:r w:rsidRPr="00AA4610">
              <w:t>sfml</w:t>
            </w:r>
          </w:p>
        </w:tc>
        <w:tc>
          <w:tcPr>
            <w:tcW w:w="6884" w:type="dxa"/>
          </w:tcPr>
          <w:p w14:paraId="353D060E" w14:textId="77777777" w:rsidR="00AA4610" w:rsidRDefault="009057FB" w:rsidP="00B92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 la SFML</w:t>
            </w:r>
          </w:p>
        </w:tc>
      </w:tr>
      <w:tr w:rsidR="007C7120" w14:paraId="68360060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7ACE022E" w14:textId="77777777" w:rsidR="00AA4610" w:rsidRPr="00AA4610" w:rsidRDefault="00AA4610" w:rsidP="00B92B9C">
            <w:r w:rsidRPr="00AA4610">
              <w:t>sfml</w:t>
            </w:r>
            <w:r>
              <w:t>_clean</w:t>
            </w:r>
          </w:p>
        </w:tc>
        <w:tc>
          <w:tcPr>
            <w:tcW w:w="6884" w:type="dxa"/>
          </w:tcPr>
          <w:p w14:paraId="4C36AA74" w14:textId="77777777" w:rsidR="00AA4610" w:rsidRDefault="009057FB" w:rsidP="00B92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Supprime les .o de la SFML</w:t>
            </w:r>
          </w:p>
        </w:tc>
      </w:tr>
      <w:tr w:rsidR="007C7120" w14:paraId="11125012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7AB953B7" w14:textId="77777777" w:rsidR="00AA4610" w:rsidRPr="00AA4610" w:rsidRDefault="00AA4610" w:rsidP="00B92B9C">
            <w:r w:rsidRPr="00AA4610">
              <w:t>sfml</w:t>
            </w:r>
            <w:r>
              <w:t>_fclean</w:t>
            </w:r>
          </w:p>
        </w:tc>
        <w:tc>
          <w:tcPr>
            <w:tcW w:w="6884" w:type="dxa"/>
          </w:tcPr>
          <w:p w14:paraId="32CD8273" w14:textId="77777777" w:rsidR="00AA4610" w:rsidRDefault="009057FB" w:rsidP="00B92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les .o et le binaire SFML</w:t>
            </w:r>
          </w:p>
        </w:tc>
      </w:tr>
      <w:tr w:rsidR="007C7120" w14:paraId="14C01AE8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0696714C" w14:textId="77777777" w:rsidR="00AA4610" w:rsidRPr="00AA4610" w:rsidRDefault="00AA4610" w:rsidP="00B92B9C">
            <w:r w:rsidRPr="00AA4610">
              <w:t>sfml</w:t>
            </w:r>
            <w:r>
              <w:t>_re</w:t>
            </w:r>
          </w:p>
        </w:tc>
        <w:tc>
          <w:tcPr>
            <w:tcW w:w="6884" w:type="dxa"/>
          </w:tcPr>
          <w:p w14:paraId="54853146" w14:textId="13426C34" w:rsidR="00AA4610" w:rsidRDefault="009057FB" w:rsidP="00B92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Appel</w:t>
            </w:r>
            <w:r w:rsidR="0043731F">
              <w:t>le</w:t>
            </w:r>
            <w:r>
              <w:t xml:space="preserve"> la règle sfml_fclean puis sfml</w:t>
            </w:r>
          </w:p>
        </w:tc>
      </w:tr>
      <w:tr w:rsidR="007C7120" w14:paraId="5EDFAF9A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28D4ECE8" w14:textId="77777777" w:rsidR="00AA4610" w:rsidRPr="00AA4610" w:rsidRDefault="00AA4610" w:rsidP="00B92B9C">
            <w:r w:rsidRPr="00AA4610">
              <w:t>ncurses</w:t>
            </w:r>
          </w:p>
        </w:tc>
        <w:tc>
          <w:tcPr>
            <w:tcW w:w="6884" w:type="dxa"/>
          </w:tcPr>
          <w:p w14:paraId="0B9143B8" w14:textId="77777777" w:rsidR="00AA4610" w:rsidRDefault="009057FB" w:rsidP="00B92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 la NCurse</w:t>
            </w:r>
          </w:p>
        </w:tc>
      </w:tr>
      <w:tr w:rsidR="007C7120" w14:paraId="0AC5CFAE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466084E8" w14:textId="77777777" w:rsidR="00AA4610" w:rsidRPr="00AA4610" w:rsidRDefault="00AA4610" w:rsidP="00B92B9C">
            <w:r w:rsidRPr="00AA4610">
              <w:t>ncurses</w:t>
            </w:r>
            <w:r>
              <w:t>_clean</w:t>
            </w:r>
          </w:p>
        </w:tc>
        <w:tc>
          <w:tcPr>
            <w:tcW w:w="6884" w:type="dxa"/>
          </w:tcPr>
          <w:p w14:paraId="7FD78993" w14:textId="77777777" w:rsidR="00AA4610" w:rsidRDefault="009057FB" w:rsidP="00B92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Supprime les .o de la NCurse</w:t>
            </w:r>
          </w:p>
        </w:tc>
      </w:tr>
      <w:tr w:rsidR="007C7120" w14:paraId="02DD2AF2" w14:textId="77777777" w:rsidTr="007C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61BD02AD" w14:textId="77777777" w:rsidR="00AA4610" w:rsidRPr="00AA4610" w:rsidRDefault="00AA4610" w:rsidP="00B92B9C">
            <w:r w:rsidRPr="00AA4610">
              <w:t>ncurses</w:t>
            </w:r>
            <w:r>
              <w:t>_fclean</w:t>
            </w:r>
          </w:p>
        </w:tc>
        <w:tc>
          <w:tcPr>
            <w:tcW w:w="6884" w:type="dxa"/>
          </w:tcPr>
          <w:p w14:paraId="2B1C9718" w14:textId="77777777" w:rsidR="00AA4610" w:rsidRDefault="009057FB" w:rsidP="00B92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les .o et le binaire NCurse</w:t>
            </w:r>
          </w:p>
        </w:tc>
      </w:tr>
      <w:tr w:rsidR="007C7120" w14:paraId="763BD0B7" w14:textId="77777777" w:rsidTr="007C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79C5345E" w14:textId="77777777" w:rsidR="00AA4610" w:rsidRPr="00AA4610" w:rsidRDefault="00AA4610" w:rsidP="00B92B9C">
            <w:r w:rsidRPr="00AA4610">
              <w:t>ncurses</w:t>
            </w:r>
            <w:r>
              <w:t>_re</w:t>
            </w:r>
          </w:p>
        </w:tc>
        <w:tc>
          <w:tcPr>
            <w:tcW w:w="6884" w:type="dxa"/>
          </w:tcPr>
          <w:p w14:paraId="1D76EBAB" w14:textId="763DC767" w:rsidR="00AA4610" w:rsidRDefault="009057FB" w:rsidP="00B92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Appel</w:t>
            </w:r>
            <w:r w:rsidR="0043731F">
              <w:t>le</w:t>
            </w:r>
            <w:r>
              <w:t xml:space="preserve"> la règle ncurse_fclean puis ncurse</w:t>
            </w:r>
          </w:p>
        </w:tc>
      </w:tr>
    </w:tbl>
    <w:p w14:paraId="6FC2F543" w14:textId="77777777" w:rsidR="00533DE1" w:rsidRDefault="00533DE1" w:rsidP="00B92B9C"/>
    <w:p w14:paraId="16A0C85E" w14:textId="2A640B42" w:rsidR="00AD64B7" w:rsidRDefault="00AD64B7" w:rsidP="00B92B9C">
      <w:r>
        <w:lastRenderedPageBreak/>
        <w:t xml:space="preserve">Enfin, le projet nécessite certaines </w:t>
      </w:r>
      <w:r w:rsidR="001D336B">
        <w:t>dépendances afin d’être compilé</w:t>
      </w:r>
      <w:r>
        <w:t xml:space="preserve"> avec succès :</w:t>
      </w:r>
    </w:p>
    <w:p w14:paraId="2EC502D8" w14:textId="5230D201" w:rsidR="00AD64B7" w:rsidRDefault="00AD64B7" w:rsidP="00AD64B7">
      <w:pPr>
        <w:pStyle w:val="Pardeliste"/>
        <w:numPr>
          <w:ilvl w:val="0"/>
          <w:numId w:val="10"/>
        </w:numPr>
      </w:pPr>
      <w:r>
        <w:t>Lib SFML</w:t>
      </w:r>
    </w:p>
    <w:p w14:paraId="1CCEC1FB" w14:textId="77D117C5" w:rsidR="00AD64B7" w:rsidRDefault="00AD64B7" w:rsidP="00AD64B7">
      <w:pPr>
        <w:pStyle w:val="Pardeliste"/>
        <w:numPr>
          <w:ilvl w:val="0"/>
          <w:numId w:val="10"/>
        </w:numPr>
      </w:pPr>
      <w:r>
        <w:t>Lib SDL</w:t>
      </w:r>
    </w:p>
    <w:p w14:paraId="566DED2E" w14:textId="202947AD" w:rsidR="00AD64B7" w:rsidRDefault="00AD64B7" w:rsidP="00AD64B7">
      <w:pPr>
        <w:pStyle w:val="Pardeliste"/>
        <w:numPr>
          <w:ilvl w:val="0"/>
          <w:numId w:val="10"/>
        </w:numPr>
      </w:pPr>
      <w:r>
        <w:t>Lib NCurse</w:t>
      </w:r>
    </w:p>
    <w:p w14:paraId="2B89D5E8" w14:textId="63EEE1B3" w:rsidR="00AD64B7" w:rsidRDefault="00AD64B7" w:rsidP="00AD64B7">
      <w:pPr>
        <w:pStyle w:val="Pardeliste"/>
        <w:numPr>
          <w:ilvl w:val="0"/>
          <w:numId w:val="10"/>
        </w:numPr>
      </w:pPr>
      <w:r>
        <w:t>Lib OpenGL</w:t>
      </w:r>
    </w:p>
    <w:p w14:paraId="1716851F" w14:textId="02090AF2" w:rsidR="00AD64B7" w:rsidRDefault="00AD64B7" w:rsidP="00AD64B7">
      <w:pPr>
        <w:pStyle w:val="Pardeliste"/>
        <w:numPr>
          <w:ilvl w:val="0"/>
          <w:numId w:val="10"/>
        </w:numPr>
      </w:pPr>
      <w:r>
        <w:t>Lib GLU</w:t>
      </w:r>
    </w:p>
    <w:p w14:paraId="55FDBB58" w14:textId="2FF58F93" w:rsidR="00AD64B7" w:rsidRDefault="00AD64B7" w:rsidP="00AD64B7">
      <w:pPr>
        <w:pStyle w:val="Pardeliste"/>
        <w:numPr>
          <w:ilvl w:val="0"/>
          <w:numId w:val="10"/>
        </w:numPr>
      </w:pPr>
      <w:r>
        <w:t>Lib GLFW</w:t>
      </w:r>
    </w:p>
    <w:p w14:paraId="7A91D3F1" w14:textId="477CB7B7" w:rsidR="00AD64B7" w:rsidRDefault="00AD64B7" w:rsidP="00AD64B7">
      <w:pPr>
        <w:pStyle w:val="Pardeliste"/>
        <w:numPr>
          <w:ilvl w:val="0"/>
          <w:numId w:val="10"/>
        </w:numPr>
      </w:pPr>
      <w:r>
        <w:t>Lib GLEW</w:t>
      </w:r>
    </w:p>
    <w:p w14:paraId="5C6E8EBA" w14:textId="18666A9C" w:rsidR="00AD64B7" w:rsidRDefault="00AD64B7" w:rsidP="00AD64B7">
      <w:pPr>
        <w:pStyle w:val="Pardeliste"/>
        <w:numPr>
          <w:ilvl w:val="0"/>
          <w:numId w:val="10"/>
        </w:numPr>
      </w:pPr>
      <w:r>
        <w:t>Lib GLFT</w:t>
      </w:r>
    </w:p>
    <w:p w14:paraId="6AAF6A59" w14:textId="758F2504" w:rsidR="00AD64B7" w:rsidRDefault="00AD64B7" w:rsidP="00AD64B7">
      <w:pPr>
        <w:pStyle w:val="Pardeliste"/>
        <w:numPr>
          <w:ilvl w:val="0"/>
          <w:numId w:val="10"/>
        </w:numPr>
      </w:pPr>
      <w:r>
        <w:t>Lib DevIL</w:t>
      </w:r>
    </w:p>
    <w:p w14:paraId="5E558909" w14:textId="55814CDD" w:rsidR="00AD64B7" w:rsidRDefault="00AD64B7" w:rsidP="00AD64B7">
      <w:pPr>
        <w:pStyle w:val="Pardeliste"/>
        <w:numPr>
          <w:ilvl w:val="0"/>
          <w:numId w:val="10"/>
        </w:numPr>
      </w:pPr>
      <w:r>
        <w:t>Lib Assimp</w:t>
      </w:r>
    </w:p>
    <w:p w14:paraId="19DF27D3" w14:textId="77777777" w:rsidR="002A4A80" w:rsidRDefault="002A4A80" w:rsidP="002A4A80"/>
    <w:p w14:paraId="56DC7944" w14:textId="77777777" w:rsidR="002A4A80" w:rsidRDefault="002A4A80" w:rsidP="002A4A80"/>
    <w:p w14:paraId="2F807761" w14:textId="77777777" w:rsidR="002A4A80" w:rsidRDefault="002A4A80" w:rsidP="002A4A80"/>
    <w:p w14:paraId="6E70A318" w14:textId="77777777" w:rsidR="002A4A80" w:rsidRDefault="002A4A80" w:rsidP="002A4A80"/>
    <w:p w14:paraId="722DCE45" w14:textId="77777777" w:rsidR="002A4A80" w:rsidRDefault="002A4A80" w:rsidP="002A4A80"/>
    <w:p w14:paraId="624F2553" w14:textId="77777777" w:rsidR="002A4A80" w:rsidRDefault="002A4A80" w:rsidP="002A4A80"/>
    <w:p w14:paraId="1157CF86" w14:textId="77777777" w:rsidR="002A4A80" w:rsidRDefault="002A4A80" w:rsidP="002A4A80"/>
    <w:p w14:paraId="70C11082" w14:textId="77777777" w:rsidR="002A4A80" w:rsidRDefault="002A4A80" w:rsidP="002A4A80"/>
    <w:p w14:paraId="39A33A59" w14:textId="77777777" w:rsidR="002A4A80" w:rsidRDefault="002A4A80" w:rsidP="002A4A80"/>
    <w:p w14:paraId="46022A32" w14:textId="77777777" w:rsidR="002A4A80" w:rsidRDefault="002A4A80" w:rsidP="002A4A80"/>
    <w:p w14:paraId="5C198D0A" w14:textId="77777777" w:rsidR="002A4A80" w:rsidRDefault="002A4A80" w:rsidP="002A4A80"/>
    <w:p w14:paraId="5B44A068" w14:textId="77777777" w:rsidR="002A4A80" w:rsidRDefault="002A4A80" w:rsidP="002A4A80"/>
    <w:p w14:paraId="72CAA592" w14:textId="77777777" w:rsidR="002A4A80" w:rsidRDefault="002A4A80" w:rsidP="002A4A80"/>
    <w:p w14:paraId="633ED28A" w14:textId="77777777" w:rsidR="002A4A80" w:rsidRDefault="002A4A80" w:rsidP="002A4A80"/>
    <w:p w14:paraId="7C1FE5C0" w14:textId="77777777" w:rsidR="002A4A80" w:rsidRDefault="002A4A80" w:rsidP="002A4A80"/>
    <w:p w14:paraId="6EBDECFC" w14:textId="77777777" w:rsidR="002A4A80" w:rsidRDefault="002A4A80" w:rsidP="002A4A80"/>
    <w:p w14:paraId="073971AB" w14:textId="77777777" w:rsidR="002A4A80" w:rsidRDefault="002A4A80" w:rsidP="002A4A80"/>
    <w:p w14:paraId="2548040D" w14:textId="77777777" w:rsidR="00387978" w:rsidRDefault="009E13B5" w:rsidP="00D91AE8">
      <w:pPr>
        <w:pStyle w:val="Titre2"/>
      </w:pPr>
      <w:bookmarkStart w:id="4" w:name="_Toc479348439"/>
      <w:r>
        <w:lastRenderedPageBreak/>
        <w:t>Utilisation de base</w:t>
      </w:r>
      <w:bookmarkEnd w:id="4"/>
    </w:p>
    <w:p w14:paraId="56D0322D" w14:textId="14E13FA8" w:rsidR="005508BE" w:rsidRDefault="0043731F" w:rsidP="00387978">
      <w:r>
        <w:t>Dans un terminal, exécuter</w:t>
      </w:r>
      <w:r w:rsidR="00250434">
        <w:t xml:space="preserve"> simplement la commande suivante</w:t>
      </w:r>
      <w:r w:rsidR="009A0609">
        <w:t xml:space="preserve"> après avoir compilé</w:t>
      </w:r>
      <w:r w:rsidR="009E13B5">
        <w:t xml:space="preserve"> le binaire « arcade » ainsi qu’au moins une libraire graphique (voir section compilation)</w:t>
      </w:r>
      <w:r w:rsidR="00250434">
        <w:t> :</w:t>
      </w:r>
      <w:r w:rsidR="005508BE">
        <w:t xml:space="preserve"> </w:t>
      </w:r>
    </w:p>
    <w:p w14:paraId="0C21BED2" w14:textId="77777777" w:rsidR="00250434" w:rsidRDefault="005508BE" w:rsidP="00387978">
      <w:r>
        <w:rPr>
          <w:noProof/>
          <w:lang w:eastAsia="fr-FR" w:bidi="ar-SA"/>
        </w:rPr>
        <w:drawing>
          <wp:inline distT="0" distB="0" distL="0" distR="0" wp14:anchorId="06C3ED50" wp14:editId="2573BE60">
            <wp:extent cx="5877218" cy="415290"/>
            <wp:effectExtent l="0" t="0" r="0" b="0"/>
            <wp:docPr id="7" name="Image 7" descr="/Users/gmblucas/Desktop/Capture d’écran 2017-04-07 à 16.32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gmblucas/Desktop/Capture d’écran 2017-04-07 à 16.32.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405" cy="52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22EF" w14:textId="77777777" w:rsidR="005508BE" w:rsidRDefault="005508BE" w:rsidP="00387978"/>
    <w:p w14:paraId="3822D77B" w14:textId="77777777" w:rsidR="005508BE" w:rsidRDefault="002F2894" w:rsidP="00387978">
      <w:r>
        <w:t>Le binaire nécessite donc qu’on lui précise sur quelle librai</w:t>
      </w:r>
      <w:r w:rsidR="00FA1BE3">
        <w:t>rie graphique il doit se lancer</w:t>
      </w:r>
      <w:r w:rsidR="009E13B5">
        <w:t xml:space="preserve"> par défaut</w:t>
      </w:r>
      <w:r w:rsidR="00FA1BE3">
        <w:t> :</w:t>
      </w:r>
    </w:p>
    <w:p w14:paraId="2BB16D6A" w14:textId="77777777" w:rsidR="002F2894" w:rsidRDefault="00B23E37" w:rsidP="00387978">
      <w:r>
        <w:rPr>
          <w:noProof/>
          <w:lang w:eastAsia="fr-FR" w:bidi="ar-SA"/>
        </w:rPr>
        <w:drawing>
          <wp:inline distT="0" distB="0" distL="0" distR="0" wp14:anchorId="645B3813" wp14:editId="1A830A85">
            <wp:extent cx="5877218" cy="203835"/>
            <wp:effectExtent l="0" t="0" r="0" b="0"/>
            <wp:docPr id="4" name="Image 4" descr="/Users/gmblucas/Desktop/Capture d’écran 2017-04-07 à 16.14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mblucas/Desktop/Capture d’écran 2017-04-07 à 16.14.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641" cy="20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F4C48" w14:textId="77777777" w:rsidR="005508BE" w:rsidRDefault="005508BE" w:rsidP="00387978"/>
    <w:p w14:paraId="55DE38A7" w14:textId="77777777" w:rsidR="00FA1BE3" w:rsidRDefault="005508BE" w:rsidP="00387978">
      <w:r>
        <w:t xml:space="preserve">Les librairies dynamiques </w:t>
      </w:r>
      <w:r w:rsidR="009E13B5">
        <w:t xml:space="preserve">graphiques </w:t>
      </w:r>
      <w:r>
        <w:t xml:space="preserve">doivent être présentes dans le dossier relatif </w:t>
      </w:r>
      <w:r w:rsidR="006F191B">
        <w:t xml:space="preserve">« </w:t>
      </w:r>
      <w:r>
        <w:t>./lib/</w:t>
      </w:r>
      <w:r w:rsidR="006F191B">
        <w:t xml:space="preserve"> </w:t>
      </w:r>
      <w:r>
        <w:t xml:space="preserve">» </w:t>
      </w:r>
      <w:r w:rsidR="006F191B">
        <w:t>pour pouvoir être prises en compte et chargées une fois l’arcade exécuté.</w:t>
      </w:r>
      <w:r w:rsidR="009E13B5">
        <w:t xml:space="preserve"> Pour les librairies de jeux, celles-ci doivent être dans le répertoire « ./games/ ».</w:t>
      </w:r>
    </w:p>
    <w:p w14:paraId="493037FB" w14:textId="77777777" w:rsidR="005508BE" w:rsidRDefault="0049243C" w:rsidP="00387978">
      <w:r>
        <w:rPr>
          <w:noProof/>
          <w:lang w:eastAsia="fr-FR" w:bidi="ar-SA"/>
        </w:rPr>
        <w:drawing>
          <wp:inline distT="0" distB="0" distL="0" distR="0" wp14:anchorId="30374D16" wp14:editId="54950461">
            <wp:extent cx="6189980" cy="661035"/>
            <wp:effectExtent l="0" t="0" r="7620" b="0"/>
            <wp:docPr id="8" name="Image 8" descr="/Users/gmblucas/Desktop/Capture d’écran 2017-04-07 à 16.35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gmblucas/Desktop/Capture d’écran 2017-04-07 à 16.35.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085CD" w14:textId="77777777" w:rsidR="006F191B" w:rsidRDefault="006F191B" w:rsidP="00387978"/>
    <w:p w14:paraId="1579FFB6" w14:textId="77777777" w:rsidR="009057FB" w:rsidRDefault="009057FB" w:rsidP="00387978"/>
    <w:p w14:paraId="0453B4B9" w14:textId="77777777" w:rsidR="009057FB" w:rsidRDefault="009057FB" w:rsidP="00387978"/>
    <w:p w14:paraId="166F0F86" w14:textId="77777777" w:rsidR="009E13B5" w:rsidRDefault="009E13B5" w:rsidP="00387978"/>
    <w:p w14:paraId="41CA52CF" w14:textId="77777777" w:rsidR="002A4A80" w:rsidRDefault="002A4A80" w:rsidP="00387978"/>
    <w:p w14:paraId="376FEEB7" w14:textId="77777777" w:rsidR="002A4A80" w:rsidRDefault="002A4A80" w:rsidP="00387978"/>
    <w:p w14:paraId="5C25A7DD" w14:textId="77777777" w:rsidR="002A4A80" w:rsidRDefault="002A4A80" w:rsidP="00387978"/>
    <w:p w14:paraId="2BA5AAC5" w14:textId="77777777" w:rsidR="002A4A80" w:rsidRDefault="002A4A80" w:rsidP="00387978"/>
    <w:p w14:paraId="0D95071C" w14:textId="77777777" w:rsidR="002A4A80" w:rsidRDefault="002A4A80" w:rsidP="00387978"/>
    <w:p w14:paraId="293E71D9" w14:textId="77777777" w:rsidR="002A4A80" w:rsidRPr="00387978" w:rsidRDefault="002A4A80" w:rsidP="00387978"/>
    <w:p w14:paraId="3DB339A8" w14:textId="77777777" w:rsidR="00D91AE8" w:rsidRDefault="00587CE4" w:rsidP="00D91AE8">
      <w:pPr>
        <w:pStyle w:val="Titre2"/>
      </w:pPr>
      <w:bookmarkStart w:id="5" w:name="_Toc479348440"/>
      <w:r>
        <w:lastRenderedPageBreak/>
        <w:t>Architecture du programme</w:t>
      </w:r>
      <w:bookmarkEnd w:id="5"/>
    </w:p>
    <w:p w14:paraId="1FB7C1CB" w14:textId="4F64B11B" w:rsidR="009E13B5" w:rsidRPr="009E13B5" w:rsidRDefault="009E13B5" w:rsidP="009E13B5">
      <w:r>
        <w:t>L’arcade charge au démarrage les jeux présents dans le répertoire ./games/ et l</w:t>
      </w:r>
      <w:r w:rsidR="0043731F">
        <w:t>es librairies graphiques dans le</w:t>
      </w:r>
      <w:r>
        <w:t xml:space="preserve"> répertoire ./lib/.</w:t>
      </w:r>
      <w:bookmarkStart w:id="6" w:name="_GoBack"/>
      <w:bookmarkEnd w:id="6"/>
    </w:p>
    <w:p w14:paraId="67924177" w14:textId="77777777" w:rsidR="009E13B5" w:rsidRDefault="009E13B5" w:rsidP="009E13B5">
      <w:r>
        <w:t>Chaque entité externe au binaire arcade doit être une librairie dynamique partagée au format « .so ». Ainsi, en suivant la norme d’implémentation expliquée dans cette documentation vous serez capable d’ajouter vos propres libraires graphiques et vos propres jeux à notre arcade.</w:t>
      </w:r>
    </w:p>
    <w:p w14:paraId="7F462B75" w14:textId="77777777" w:rsidR="002A4A80" w:rsidRDefault="002A4A80" w:rsidP="009E13B5"/>
    <w:p w14:paraId="70E65F53" w14:textId="5BA25FE8" w:rsidR="00143348" w:rsidRDefault="001C0485" w:rsidP="00143348">
      <w:r>
        <w:t>Le programme</w:t>
      </w:r>
      <w:r w:rsidR="002A4A80">
        <w:t>,</w:t>
      </w:r>
      <w:r>
        <w:t xml:space="preserve"> pour qu’il soit fonctionnel </w:t>
      </w:r>
      <w:r w:rsidR="00015737">
        <w:t>doit être composé de trois parties :</w:t>
      </w:r>
    </w:p>
    <w:p w14:paraId="50E3DEF9" w14:textId="778AA223" w:rsidR="002E3928" w:rsidRDefault="00015737" w:rsidP="002E3928">
      <w:pPr>
        <w:pStyle w:val="Pardeliste"/>
        <w:numPr>
          <w:ilvl w:val="0"/>
          <w:numId w:val="8"/>
        </w:numPr>
      </w:pPr>
      <w:r>
        <w:t>L’arcade, ce binaire est le cœur du programme, il va s’occuper de faire trans</w:t>
      </w:r>
      <w:r w:rsidR="005D7D64">
        <w:t xml:space="preserve">iter les informations </w:t>
      </w:r>
      <w:r w:rsidR="002E3928">
        <w:t xml:space="preserve">entre le jeu et le GUI (graphical user interface). Cette partie est nommée </w:t>
      </w:r>
      <w:r w:rsidR="0043731F">
        <w:t>« controll</w:t>
      </w:r>
      <w:r w:rsidR="00507409">
        <w:t>er »</w:t>
      </w:r>
      <w:r w:rsidR="002E3928">
        <w:t>.</w:t>
      </w:r>
    </w:p>
    <w:p w14:paraId="50EDDEFB" w14:textId="77777777" w:rsidR="002E3928" w:rsidRDefault="00507409" w:rsidP="00015737">
      <w:pPr>
        <w:pStyle w:val="Pardeliste"/>
        <w:numPr>
          <w:ilvl w:val="0"/>
          <w:numId w:val="8"/>
        </w:numPr>
      </w:pPr>
      <w:r>
        <w:t>Les jeux ou le menu donnent au « controller » les éléments qui doivent être affichés par notre troisième partie.</w:t>
      </w:r>
    </w:p>
    <w:p w14:paraId="50902BEF" w14:textId="77777777" w:rsidR="00507409" w:rsidRDefault="00507409" w:rsidP="00015737">
      <w:pPr>
        <w:pStyle w:val="Pardeliste"/>
        <w:numPr>
          <w:ilvl w:val="0"/>
          <w:numId w:val="8"/>
        </w:numPr>
      </w:pPr>
      <w:r>
        <w:t>Les librairies graphiques reçoivent du « controller » les éléments à afficher à l’écran</w:t>
      </w:r>
      <w:r w:rsidR="005D7D64">
        <w:t xml:space="preserve"> et renvoient les touches pressées au jeu</w:t>
      </w:r>
      <w:r>
        <w:t>.</w:t>
      </w:r>
    </w:p>
    <w:p w14:paraId="45F2471E" w14:textId="77777777" w:rsidR="00507409" w:rsidRDefault="00507409" w:rsidP="00507409">
      <w:r>
        <w:t>Notre programme respecte</w:t>
      </w:r>
      <w:r w:rsidR="0006363A">
        <w:t xml:space="preserve"> donc un</w:t>
      </w:r>
      <w:r w:rsidR="00540C73">
        <w:t xml:space="preserve"> pattern MVC (model-view-</w:t>
      </w:r>
      <w:r>
        <w:t>controller)</w:t>
      </w:r>
      <w:r w:rsidR="0006363A">
        <w:t>.</w:t>
      </w:r>
    </w:p>
    <w:p w14:paraId="7A9F14D3" w14:textId="77777777" w:rsidR="00143348" w:rsidRDefault="00143348" w:rsidP="00143348"/>
    <w:p w14:paraId="43EED511" w14:textId="77777777" w:rsidR="00FC60E8" w:rsidRDefault="005D7D64" w:rsidP="00143348"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183827" wp14:editId="632F2401">
                <wp:simplePos x="0" y="0"/>
                <wp:positionH relativeFrom="column">
                  <wp:posOffset>1441059</wp:posOffset>
                </wp:positionH>
                <wp:positionV relativeFrom="paragraph">
                  <wp:posOffset>256393</wp:posOffset>
                </wp:positionV>
                <wp:extent cx="698451" cy="1212508"/>
                <wp:effectExtent l="0" t="0" r="13335" b="32385"/>
                <wp:wrapNone/>
                <wp:docPr id="44" name="Connecteur en 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451" cy="121250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7ACEB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44" o:spid="_x0000_s1026" type="#_x0000_t34" style="position:absolute;margin-left:113.45pt;margin-top:20.2pt;width:55pt;height:95.4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" strokecolor="#e09b3b [3204]" strokeweight=".5pt"/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853386" wp14:editId="6B166A80">
                <wp:simplePos x="0" y="0"/>
                <wp:positionH relativeFrom="column">
                  <wp:posOffset>3816155</wp:posOffset>
                </wp:positionH>
                <wp:positionV relativeFrom="paragraph">
                  <wp:posOffset>256393</wp:posOffset>
                </wp:positionV>
                <wp:extent cx="698109" cy="1210457"/>
                <wp:effectExtent l="0" t="0" r="13335" b="34290"/>
                <wp:wrapNone/>
                <wp:docPr id="43" name="Connecteur en 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109" cy="121045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F98AC" id="Connecteur en angle 43" o:spid="_x0000_s1026" type="#_x0000_t34" style="position:absolute;margin-left:300.5pt;margin-top:20.2pt;width:54.95pt;height:95.3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" strokecolor="#e09b3b [3204]" strokeweight=".5pt"/>
            </w:pict>
          </mc:Fallback>
        </mc:AlternateContent>
      </w:r>
      <w:r w:rsidR="00286B09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00B400" wp14:editId="74063572">
                <wp:simplePos x="0" y="0"/>
                <wp:positionH relativeFrom="column">
                  <wp:posOffset>2181860</wp:posOffset>
                </wp:positionH>
                <wp:positionV relativeFrom="paragraph">
                  <wp:posOffset>255905</wp:posOffset>
                </wp:positionV>
                <wp:extent cx="1570990" cy="241300"/>
                <wp:effectExtent l="0" t="0" r="0" b="12700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99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93A78" w14:textId="77777777" w:rsidR="000136C0" w:rsidRDefault="000136C0" w:rsidP="00286B09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0B400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1" o:spid="_x0000_s1026" type="#_x0000_t202" style="position:absolute;margin-left:171.8pt;margin-top:20.15pt;width:123.7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" filled="f" stroked="f">
                <v:textbox>
                  <w:txbxContent>
                    <w:p w14:paraId="66B93A78" w14:textId="77777777" w:rsidR="000136C0" w:rsidRDefault="000136C0" w:rsidP="00286B09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6B09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3D4143" wp14:editId="21FD8215">
                <wp:simplePos x="0" y="0"/>
                <wp:positionH relativeFrom="column">
                  <wp:posOffset>2140585</wp:posOffset>
                </wp:positionH>
                <wp:positionV relativeFrom="paragraph">
                  <wp:posOffset>18415</wp:posOffset>
                </wp:positionV>
                <wp:extent cx="1679575" cy="721995"/>
                <wp:effectExtent l="0" t="0" r="22225" b="14605"/>
                <wp:wrapThrough wrapText="bothSides">
                  <wp:wrapPolygon edited="0">
                    <wp:start x="0" y="0"/>
                    <wp:lineTo x="0" y="21277"/>
                    <wp:lineTo x="21559" y="21277"/>
                    <wp:lineTo x="21559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721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86D4E" id="Rectangle 20" o:spid="_x0000_s1026" style="position:absolute;margin-left:168.55pt;margin-top:1.45pt;width:132.25pt;height:5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" fillcolor="#e09b3b [3204]" strokecolor="#794e13 [1604]" strokeweight="1pt">
                <w10:wrap type="through"/>
              </v:rect>
            </w:pict>
          </mc:Fallback>
        </mc:AlternateContent>
      </w:r>
    </w:p>
    <w:p w14:paraId="3C70D51A" w14:textId="77777777" w:rsidR="00FC60E8" w:rsidRDefault="005D7D64" w:rsidP="00143348"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B9D5F1" wp14:editId="6A517C3E">
                <wp:simplePos x="0" y="0"/>
                <wp:positionH relativeFrom="column">
                  <wp:posOffset>4167505</wp:posOffset>
                </wp:positionH>
                <wp:positionV relativeFrom="paragraph">
                  <wp:posOffset>153035</wp:posOffset>
                </wp:positionV>
                <wp:extent cx="977900" cy="483870"/>
                <wp:effectExtent l="0" t="0" r="0" b="0"/>
                <wp:wrapSquare wrapText="bothSides"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C93DD" w14:textId="77777777" w:rsidR="000136C0" w:rsidRDefault="000136C0" w:rsidP="005D7D64">
                            <w:r>
                              <w:t>Touches pressées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9D5F1" id="Zone de texte 50" o:spid="_x0000_s1027" type="#_x0000_t202" style="position:absolute;margin-left:328.15pt;margin-top:12.05pt;width:77pt;height:38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" filled="f" stroked="f">
                <v:textbox>
                  <w:txbxContent>
                    <w:p w14:paraId="7E2C93DD" w14:textId="77777777" w:rsidR="000136C0" w:rsidRDefault="000136C0" w:rsidP="005D7D64">
                      <w:r>
                        <w:t>Touches pressées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AC1DD0" w14:textId="77777777" w:rsidR="00FC60E8" w:rsidRDefault="005D7D64" w:rsidP="00143348"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7411D5" wp14:editId="20DCE6AE">
                <wp:simplePos x="0" y="0"/>
                <wp:positionH relativeFrom="column">
                  <wp:posOffset>678180</wp:posOffset>
                </wp:positionH>
                <wp:positionV relativeFrom="paragraph">
                  <wp:posOffset>48895</wp:posOffset>
                </wp:positionV>
                <wp:extent cx="1188085" cy="240030"/>
                <wp:effectExtent l="0" t="0" r="0" b="0"/>
                <wp:wrapSquare wrapText="bothSides"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6B1EF" w14:textId="77777777" w:rsidR="000136C0" w:rsidRDefault="000136C0" w:rsidP="005D7D64">
                            <w:r>
                              <w:t>Datas à afficher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411D5" id="Zone de texte 42" o:spid="_x0000_s1028" type="#_x0000_t202" style="position:absolute;margin-left:53.4pt;margin-top:3.85pt;width:93.55pt;height:18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" filled="f" stroked="f">
                <v:textbox>
                  <w:txbxContent>
                    <w:p w14:paraId="21A6B1EF" w14:textId="77777777" w:rsidR="000136C0" w:rsidRDefault="000136C0" w:rsidP="005D7D64">
                      <w:r>
                        <w:t>Datas à afficher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BFDF21" wp14:editId="5CDFE022">
                <wp:simplePos x="0" y="0"/>
                <wp:positionH relativeFrom="column">
                  <wp:posOffset>2910205</wp:posOffset>
                </wp:positionH>
                <wp:positionV relativeFrom="paragraph">
                  <wp:posOffset>294005</wp:posOffset>
                </wp:positionV>
                <wp:extent cx="1188085" cy="240030"/>
                <wp:effectExtent l="0" t="0" r="0" b="0"/>
                <wp:wrapSquare wrapText="bothSides"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9CF04" w14:textId="77777777" w:rsidR="000136C0" w:rsidRDefault="000136C0" w:rsidP="005D7D64">
                            <w:r>
                              <w:t>Datas à afficher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FDF21" id="Zone de texte 41" o:spid="_x0000_s1029" type="#_x0000_t202" style="position:absolute;margin-left:229.15pt;margin-top:23.15pt;width:93.55pt;height:18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" filled="f" stroked="f">
                <v:textbox>
                  <w:txbxContent>
                    <w:p w14:paraId="3A59CF04" w14:textId="77777777" w:rsidR="000136C0" w:rsidRDefault="000136C0" w:rsidP="005D7D64">
                      <w:r>
                        <w:t>Datas à afficher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806D33" wp14:editId="5FEA1C9C">
                <wp:simplePos x="0" y="0"/>
                <wp:positionH relativeFrom="column">
                  <wp:posOffset>2073275</wp:posOffset>
                </wp:positionH>
                <wp:positionV relativeFrom="paragraph">
                  <wp:posOffset>292100</wp:posOffset>
                </wp:positionV>
                <wp:extent cx="977900" cy="483870"/>
                <wp:effectExtent l="0" t="0" r="0" b="0"/>
                <wp:wrapSquare wrapText="bothSides"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D0155" w14:textId="77777777" w:rsidR="000136C0" w:rsidRDefault="000136C0">
                            <w:r>
                              <w:t>Touches pressées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06D33" id="Zone de texte 40" o:spid="_x0000_s1030" type="#_x0000_t202" style="position:absolute;margin-left:163.25pt;margin-top:23pt;width:77pt;height:38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" filled="f" stroked="f">
                <v:textbox>
                  <w:txbxContent>
                    <w:p w14:paraId="76CD0155" w14:textId="77777777" w:rsidR="000136C0" w:rsidRDefault="000136C0">
                      <w:r>
                        <w:t>Touches pressées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1E3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5879C5" wp14:editId="64444006">
                <wp:simplePos x="0" y="0"/>
                <wp:positionH relativeFrom="column">
                  <wp:posOffset>2496185</wp:posOffset>
                </wp:positionH>
                <wp:positionV relativeFrom="paragraph">
                  <wp:posOffset>55147</wp:posOffset>
                </wp:positionV>
                <wp:extent cx="0" cy="241935"/>
                <wp:effectExtent l="50800" t="50800" r="76200" b="3746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597D1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39" o:spid="_x0000_s1026" type="#_x0000_t32" style="position:absolute;margin-left:196.55pt;margin-top:4.35pt;width:0;height:19.0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" strokecolor="#e09b3b [3204]" strokeweight=".5pt">
                <v:stroke endarrow="block" joinstyle="miter"/>
              </v:shape>
            </w:pict>
          </mc:Fallback>
        </mc:AlternateContent>
      </w:r>
      <w:r w:rsidR="007A1E3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590EA2" wp14:editId="58931845">
                <wp:simplePos x="0" y="0"/>
                <wp:positionH relativeFrom="column">
                  <wp:posOffset>3469640</wp:posOffset>
                </wp:positionH>
                <wp:positionV relativeFrom="paragraph">
                  <wp:posOffset>50800</wp:posOffset>
                </wp:positionV>
                <wp:extent cx="0" cy="241935"/>
                <wp:effectExtent l="50800" t="50800" r="76200" b="3746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7549C" id="Connecteur droit avec flèche 38" o:spid="_x0000_s1026" type="#_x0000_t32" style="position:absolute;margin-left:273.2pt;margin-top:4pt;width:0;height:19.0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" strokecolor="#e09b3b [3204]" strokeweight=".5pt">
                <v:stroke endarrow="block" joinstyle="miter"/>
              </v:shape>
            </w:pict>
          </mc:Fallback>
        </mc:AlternateContent>
      </w:r>
      <w:r w:rsidR="007A1E3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16EA7B" wp14:editId="702E3B3C">
                <wp:simplePos x="0" y="0"/>
                <wp:positionH relativeFrom="column">
                  <wp:posOffset>3120389</wp:posOffset>
                </wp:positionH>
                <wp:positionV relativeFrom="paragraph">
                  <wp:posOffset>50799</wp:posOffset>
                </wp:positionV>
                <wp:extent cx="698109" cy="1210457"/>
                <wp:effectExtent l="0" t="0" r="13335" b="34290"/>
                <wp:wrapNone/>
                <wp:docPr id="37" name="Connecteur en 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109" cy="121045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EB17" id="Connecteur en angle 37" o:spid="_x0000_s1026" type="#_x0000_t34" style="position:absolute;margin-left:245.7pt;margin-top:4pt;width:54.95pt;height:95.3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" strokecolor="#e09b3b [3204]" strokeweight=".5pt"/>
            </w:pict>
          </mc:Fallback>
        </mc:AlternateContent>
      </w:r>
      <w:r w:rsidR="007A1E3C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A362BC" wp14:editId="6F0F9C89">
                <wp:simplePos x="0" y="0"/>
                <wp:positionH relativeFrom="column">
                  <wp:posOffset>2142490</wp:posOffset>
                </wp:positionH>
                <wp:positionV relativeFrom="paragraph">
                  <wp:posOffset>47966</wp:posOffset>
                </wp:positionV>
                <wp:extent cx="698451" cy="1212508"/>
                <wp:effectExtent l="0" t="0" r="13335" b="32385"/>
                <wp:wrapNone/>
                <wp:docPr id="36" name="Connecteur en 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451" cy="121250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DC005" id="Connecteur en angle 36" o:spid="_x0000_s1026" type="#_x0000_t34" style="position:absolute;margin-left:168.7pt;margin-top:3.8pt;width:55pt;height:95.4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" strokecolor="#e09b3b [3204]" strokeweight=".5pt"/>
            </w:pict>
          </mc:Fallback>
        </mc:AlternateContent>
      </w:r>
    </w:p>
    <w:p w14:paraId="19008676" w14:textId="77777777" w:rsidR="008B78ED" w:rsidRDefault="005D7D64" w:rsidP="00143348"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C519E8" wp14:editId="3C7FDECE">
                <wp:simplePos x="0" y="0"/>
                <wp:positionH relativeFrom="column">
                  <wp:posOffset>4172780</wp:posOffset>
                </wp:positionH>
                <wp:positionV relativeFrom="paragraph">
                  <wp:posOffset>185713</wp:posOffset>
                </wp:positionV>
                <wp:extent cx="0" cy="241935"/>
                <wp:effectExtent l="50800" t="0" r="76200" b="62865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111F6" id="Connecteur droit avec flèche 48" o:spid="_x0000_s1026" type="#_x0000_t32" style="position:absolute;margin-left:328.55pt;margin-top:14.6pt;width:0;height:19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" strokecolor="#e09b3b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9FADBE" wp14:editId="43D9511A">
                <wp:simplePos x="0" y="0"/>
                <wp:positionH relativeFrom="column">
                  <wp:posOffset>1793240</wp:posOffset>
                </wp:positionH>
                <wp:positionV relativeFrom="paragraph">
                  <wp:posOffset>188595</wp:posOffset>
                </wp:positionV>
                <wp:extent cx="0" cy="241935"/>
                <wp:effectExtent l="50800" t="0" r="76200" b="6286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3A977" id="Connecteur droit avec flèche 47" o:spid="_x0000_s1026" type="#_x0000_t32" style="position:absolute;margin-left:141.2pt;margin-top:14.85pt;width:0;height:19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" strokecolor="#e09b3b [3204]" strokeweight=".5pt">
                <v:stroke endarrow="block" joinstyle="miter"/>
              </v:shape>
            </w:pict>
          </mc:Fallback>
        </mc:AlternateContent>
      </w:r>
    </w:p>
    <w:p w14:paraId="443324CC" w14:textId="77777777" w:rsidR="005A14C0" w:rsidRDefault="00287D1B" w:rsidP="00143348"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ECABC1" wp14:editId="0585D033">
                <wp:simplePos x="0" y="0"/>
                <wp:positionH relativeFrom="column">
                  <wp:posOffset>462915</wp:posOffset>
                </wp:positionH>
                <wp:positionV relativeFrom="paragraph">
                  <wp:posOffset>82550</wp:posOffset>
                </wp:positionV>
                <wp:extent cx="1679575" cy="721995"/>
                <wp:effectExtent l="0" t="0" r="22225" b="14605"/>
                <wp:wrapThrough wrapText="bothSides">
                  <wp:wrapPolygon edited="0">
                    <wp:start x="0" y="0"/>
                    <wp:lineTo x="0" y="21277"/>
                    <wp:lineTo x="21559" y="21277"/>
                    <wp:lineTo x="21559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721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97A60" id="Rectangle 18" o:spid="_x0000_s1026" style="position:absolute;margin-left:36.45pt;margin-top:6.5pt;width:132.25pt;height:5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" fillcolor="#e09b3b [3204]" strokecolor="#794e13 [1604]" strokeweight="1pt">
                <w10:wrap type="through"/>
              </v:rect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90FA22" wp14:editId="49D8E0BD">
                <wp:simplePos x="0" y="0"/>
                <wp:positionH relativeFrom="column">
                  <wp:posOffset>530616</wp:posOffset>
                </wp:positionH>
                <wp:positionV relativeFrom="paragraph">
                  <wp:posOffset>86360</wp:posOffset>
                </wp:positionV>
                <wp:extent cx="1570990" cy="722630"/>
                <wp:effectExtent l="0" t="0" r="0" b="0"/>
                <wp:wrapSquare wrapText="bothSides"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990" cy="722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4DE23" w14:textId="77777777" w:rsidR="000136C0" w:rsidRDefault="000136C0" w:rsidP="005A14C0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  <w:p w14:paraId="321AD5C8" w14:textId="77777777" w:rsidR="000136C0" w:rsidRDefault="000136C0" w:rsidP="005A14C0">
                            <w:pPr>
                              <w:jc w:val="center"/>
                            </w:pPr>
                            <w:r>
                              <w:t>(GUI)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FA22" id="Zone de texte 19" o:spid="_x0000_s1031" type="#_x0000_t202" style="position:absolute;margin-left:41.8pt;margin-top:6.8pt;width:123.7pt;height:5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" filled="f" stroked="f">
                <v:textbox>
                  <w:txbxContent>
                    <w:p w14:paraId="6894DE23" w14:textId="77777777" w:rsidR="000136C0" w:rsidRDefault="000136C0" w:rsidP="005A14C0">
                      <w:pPr>
                        <w:jc w:val="center"/>
                      </w:pPr>
                      <w:proofErr w:type="spellStart"/>
                      <w:r>
                        <w:t>View</w:t>
                      </w:r>
                      <w:proofErr w:type="spellEnd"/>
                    </w:p>
                    <w:p w14:paraId="321AD5C8" w14:textId="77777777" w:rsidR="000136C0" w:rsidRDefault="000136C0" w:rsidP="005A14C0">
                      <w:pPr>
                        <w:jc w:val="center"/>
                      </w:pPr>
                      <w:r>
                        <w:t>(GUI)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28C34" wp14:editId="4E395CB0">
                <wp:simplePos x="0" y="0"/>
                <wp:positionH relativeFrom="column">
                  <wp:posOffset>3860800</wp:posOffset>
                </wp:positionH>
                <wp:positionV relativeFrom="paragraph">
                  <wp:posOffset>86360</wp:posOffset>
                </wp:positionV>
                <wp:extent cx="1570990" cy="722630"/>
                <wp:effectExtent l="0" t="0" r="0" b="0"/>
                <wp:wrapSquare wrapText="bothSides"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990" cy="722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30421" w14:textId="77777777" w:rsidR="000136C0" w:rsidRDefault="000136C0" w:rsidP="005A14C0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  <w:p w14:paraId="4A72206F" w14:textId="77777777" w:rsidR="000136C0" w:rsidRDefault="000136C0" w:rsidP="005A14C0">
                            <w:pPr>
                              <w:jc w:val="center"/>
                            </w:pPr>
                            <w:r>
                              <w:t>(jeu)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8C34" id="Zone de texte 14" o:spid="_x0000_s1032" type="#_x0000_t202" style="position:absolute;margin-left:304pt;margin-top:6.8pt;width:123.7pt;height:5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" filled="f" stroked="f">
                <v:textbox>
                  <w:txbxContent>
                    <w:p w14:paraId="0F730421" w14:textId="77777777" w:rsidR="000136C0" w:rsidRDefault="000136C0" w:rsidP="005A14C0">
                      <w:pPr>
                        <w:jc w:val="center"/>
                      </w:pPr>
                      <w:r>
                        <w:t>Model</w:t>
                      </w:r>
                    </w:p>
                    <w:p w14:paraId="4A72206F" w14:textId="77777777" w:rsidR="000136C0" w:rsidRDefault="000136C0" w:rsidP="005A14C0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jeu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5B5D1" wp14:editId="353CB94A">
                <wp:simplePos x="0" y="0"/>
                <wp:positionH relativeFrom="column">
                  <wp:posOffset>3814152</wp:posOffset>
                </wp:positionH>
                <wp:positionV relativeFrom="paragraph">
                  <wp:posOffset>85725</wp:posOffset>
                </wp:positionV>
                <wp:extent cx="1679575" cy="721995"/>
                <wp:effectExtent l="0" t="0" r="22225" b="14605"/>
                <wp:wrapThrough wrapText="bothSides">
                  <wp:wrapPolygon edited="0">
                    <wp:start x="0" y="0"/>
                    <wp:lineTo x="0" y="21277"/>
                    <wp:lineTo x="21559" y="21277"/>
                    <wp:lineTo x="21559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721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6CEB5" id="Rectangle 12" o:spid="_x0000_s1026" style="position:absolute;margin-left:300.35pt;margin-top:6.75pt;width:132.25pt;height:5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" fillcolor="#e09b3b [3204]" strokecolor="#794e13 [1604]" strokeweight="1pt">
                <w10:wrap type="through"/>
              </v:rect>
            </w:pict>
          </mc:Fallback>
        </mc:AlternateContent>
      </w:r>
    </w:p>
    <w:p w14:paraId="79178E55" w14:textId="77777777" w:rsidR="005A14C0" w:rsidRDefault="005A14C0" w:rsidP="00143348"/>
    <w:p w14:paraId="17BC461F" w14:textId="77777777" w:rsidR="005A14C0" w:rsidRDefault="005A14C0" w:rsidP="00143348"/>
    <w:p w14:paraId="2CDAD4D3" w14:textId="77777777" w:rsidR="0082786E" w:rsidRDefault="0082786E" w:rsidP="00143348"/>
    <w:p w14:paraId="53FB41C1" w14:textId="3B708CBC" w:rsidR="002A4A80" w:rsidRDefault="006037E9" w:rsidP="00143348">
      <w:r>
        <w:t>Les jeux doivent suivre une implémentation bien pr</w:t>
      </w:r>
      <w:r w:rsidR="002A4A80">
        <w:t>écise, pour cela une interface C</w:t>
      </w:r>
      <w:r>
        <w:t>++ est fournie</w:t>
      </w:r>
      <w:r w:rsidR="008B4CF3">
        <w:t xml:space="preserve"> (IGame)</w:t>
      </w:r>
      <w:r>
        <w:t xml:space="preserve"> contenant les méthodes obligatoires au bon fonctionnement de celui-ci dans l’arcade.</w:t>
      </w:r>
      <w:r w:rsidR="0043731F">
        <w:t xml:space="preserve"> É</w:t>
      </w:r>
      <w:r w:rsidR="008B4CF3">
        <w:t>videment votre jeu doit hériter de cette interface.</w:t>
      </w:r>
    </w:p>
    <w:p w14:paraId="060CE3B8" w14:textId="715133C8" w:rsidR="008B4CF3" w:rsidRDefault="008B4CF3" w:rsidP="00143348">
      <w:r>
        <w:t>De même pour les librairies graphiques, une interface (IGraph) est fournie vous imposant des méthodes nécessaires.</w:t>
      </w:r>
      <w:r w:rsidR="0043731F">
        <w:t xml:space="preserve"> </w:t>
      </w:r>
    </w:p>
    <w:p w14:paraId="3788AB6A" w14:textId="77777777" w:rsidR="007C016E" w:rsidRDefault="008B4CF3" w:rsidP="00143348">
      <w:r>
        <w:lastRenderedPageBreak/>
        <w:t>Les données circulant entre la vue et le model sont des « datas » définies par l’interface « IData » de laq</w:t>
      </w:r>
      <w:r w:rsidR="007C016E">
        <w:t>uelle hérite une classe abstrait</w:t>
      </w:r>
      <w:r>
        <w:t>e « AData ». Puis, trois types de « datas »</w:t>
      </w:r>
      <w:r w:rsidR="007C016E">
        <w:t xml:space="preserve"> sont définies :</w:t>
      </w:r>
    </w:p>
    <w:p w14:paraId="1124C35F" w14:textId="29E449DB" w:rsidR="008B4CF3" w:rsidRDefault="007C016E" w:rsidP="007C016E">
      <w:pPr>
        <w:pStyle w:val="Pardeliste"/>
        <w:numPr>
          <w:ilvl w:val="0"/>
          <w:numId w:val="8"/>
        </w:numPr>
      </w:pPr>
      <w:r>
        <w:t>L</w:t>
      </w:r>
      <w:r w:rsidR="008B4CF3">
        <w:t>es « datas » visuelles, qui vont être affichées, celle</w:t>
      </w:r>
      <w:r>
        <w:t>s</w:t>
      </w:r>
      <w:r w:rsidR="008B4CF3">
        <w:t>-ci sont guidée</w:t>
      </w:r>
      <w:r w:rsidR="0043731F">
        <w:t>s</w:t>
      </w:r>
      <w:r w:rsidR="008B4CF3">
        <w:t xml:space="preserve"> par la classe abstrait</w:t>
      </w:r>
      <w:r w:rsidR="0043731F">
        <w:t>e « AVisual » de laquelle héritent</w:t>
      </w:r>
      <w:r w:rsidR="008B4CF3">
        <w:t xml:space="preserve"> différents objets tel que le Cube ou le Texte.</w:t>
      </w:r>
    </w:p>
    <w:p w14:paraId="4A67E063" w14:textId="77777777" w:rsidR="007C016E" w:rsidRDefault="007C016E" w:rsidP="007C016E">
      <w:pPr>
        <w:pStyle w:val="Pardeliste"/>
        <w:numPr>
          <w:ilvl w:val="0"/>
          <w:numId w:val="8"/>
        </w:numPr>
      </w:pPr>
      <w:r>
        <w:t>Les « datas » concernant les scènes 3D, celles-ci héritent de « AScene » et ne contiennent que l’objet Camera et « Light » pour les lumières.</w:t>
      </w:r>
    </w:p>
    <w:p w14:paraId="0E181DBE" w14:textId="245D6B94" w:rsidR="00430344" w:rsidRDefault="00430344" w:rsidP="007C016E">
      <w:pPr>
        <w:pStyle w:val="Pardeliste"/>
        <w:numPr>
          <w:ilvl w:val="0"/>
          <w:numId w:val="8"/>
        </w:numPr>
      </w:pPr>
      <w:r>
        <w:t>Enfin, une classe permet de créer des objets audio, tel que de la musique ou un son particulier afin qu’il soit joué par la librairie graphique courante.</w:t>
      </w:r>
    </w:p>
    <w:p w14:paraId="4E39CB74" w14:textId="77777777" w:rsidR="005D7D64" w:rsidRDefault="005D7D64" w:rsidP="00143348"/>
    <w:p w14:paraId="1A3EFB48" w14:textId="77777777" w:rsidR="009057FB" w:rsidRDefault="009057FB" w:rsidP="00143348"/>
    <w:p w14:paraId="7D3AC056" w14:textId="77777777" w:rsidR="009057FB" w:rsidRDefault="009057FB" w:rsidP="00143348"/>
    <w:p w14:paraId="51F19283" w14:textId="77777777" w:rsidR="009057FB" w:rsidRDefault="009057FB" w:rsidP="00143348"/>
    <w:p w14:paraId="3B8E7B64" w14:textId="77777777" w:rsidR="009057FB" w:rsidRDefault="009057FB" w:rsidP="00143348"/>
    <w:p w14:paraId="64206FF6" w14:textId="77777777" w:rsidR="009057FB" w:rsidRDefault="009057FB" w:rsidP="00143348"/>
    <w:p w14:paraId="4B7418E4" w14:textId="77777777" w:rsidR="009057FB" w:rsidRDefault="009057FB" w:rsidP="00143348"/>
    <w:p w14:paraId="3FEBCB94" w14:textId="77777777" w:rsidR="009057FB" w:rsidRDefault="009057FB" w:rsidP="00143348"/>
    <w:p w14:paraId="53EDC40E" w14:textId="77777777" w:rsidR="009057FB" w:rsidRDefault="009057FB" w:rsidP="00143348"/>
    <w:p w14:paraId="63873E60" w14:textId="77777777" w:rsidR="009057FB" w:rsidRDefault="009057FB" w:rsidP="00143348"/>
    <w:p w14:paraId="5670DB4A" w14:textId="77777777" w:rsidR="009057FB" w:rsidRDefault="009057FB" w:rsidP="00143348"/>
    <w:p w14:paraId="42998DBC" w14:textId="77777777" w:rsidR="009057FB" w:rsidRDefault="009057FB" w:rsidP="00143348"/>
    <w:p w14:paraId="17DF35B3" w14:textId="77777777" w:rsidR="009057FB" w:rsidRDefault="009057FB" w:rsidP="00143348"/>
    <w:p w14:paraId="691BC3AE" w14:textId="77777777" w:rsidR="009057FB" w:rsidRDefault="009057FB" w:rsidP="00143348"/>
    <w:p w14:paraId="692ED821" w14:textId="77777777" w:rsidR="009057FB" w:rsidRDefault="009057FB" w:rsidP="00143348"/>
    <w:p w14:paraId="452655BC" w14:textId="77777777" w:rsidR="009057FB" w:rsidRDefault="009057FB" w:rsidP="00143348"/>
    <w:p w14:paraId="6AB3EEC7" w14:textId="77777777" w:rsidR="009057FB" w:rsidRDefault="009057FB" w:rsidP="00143348"/>
    <w:p w14:paraId="13DC2E33" w14:textId="77777777" w:rsidR="00430344" w:rsidRPr="00387978" w:rsidRDefault="00430344" w:rsidP="00143348"/>
    <w:p w14:paraId="00E50F35" w14:textId="77777777" w:rsidR="00143348" w:rsidRDefault="00143348" w:rsidP="00143348">
      <w:pPr>
        <w:pStyle w:val="Titre2"/>
      </w:pPr>
      <w:bookmarkStart w:id="7" w:name="_Toc479348441"/>
      <w:r>
        <w:lastRenderedPageBreak/>
        <w:t>Norme d’implémentation</w:t>
      </w:r>
      <w:bookmarkEnd w:id="7"/>
    </w:p>
    <w:p w14:paraId="6E850BF7" w14:textId="77777777" w:rsidR="00143348" w:rsidRDefault="00143348" w:rsidP="00143348"/>
    <w:p w14:paraId="0128E6EA" w14:textId="78184280" w:rsidR="00FC60E8" w:rsidRDefault="00765AC9" w:rsidP="00765AC9">
      <w:r>
        <w:t>Cette section a pour but d’expliquer comment vous pouvez créer un jeu ou une GUI</w:t>
      </w:r>
      <w:r w:rsidR="008E2385">
        <w:t xml:space="preserve"> compatible </w:t>
      </w:r>
      <w:r>
        <w:t>avec notre binaire arcade.</w:t>
      </w:r>
    </w:p>
    <w:p w14:paraId="3437748F" w14:textId="1537AF7D" w:rsidR="00765AC9" w:rsidRDefault="003D09F8" w:rsidP="00765AC9">
      <w:r>
        <w:t>Tout d’abord, pour créer un jeu vous devez créer la classe principale d</w:t>
      </w:r>
      <w:r w:rsidR="008E2385">
        <w:t xml:space="preserve">e votre jeu, celle-ci va hériter </w:t>
      </w:r>
      <w:r>
        <w:t>de notre interface « IGame » et vous devrez implémenter les méthodes virtuelles pures qui sont déclarées dans l’interface.</w:t>
      </w:r>
    </w:p>
    <w:p w14:paraId="04E00C46" w14:textId="22290D8C" w:rsidR="008E2385" w:rsidRDefault="008E2385" w:rsidP="008E2385">
      <w:r>
        <w:t>Notre controller communique avec le view et le model grâce à un « std::vector&lt;AData*&gt; ».</w:t>
      </w:r>
    </w:p>
    <w:p w14:paraId="0E4E15E8" w14:textId="7EDE5844" w:rsidR="000136C0" w:rsidRDefault="000136C0" w:rsidP="008E2385">
      <w:r>
        <w:t>C’est-à-dire que c’est ce vector qui va circuler entre la partie jeu et la partie graphique grâce au controller qui est l’arcade.</w:t>
      </w:r>
    </w:p>
    <w:p w14:paraId="29CD3716" w14:textId="1FFB4934" w:rsidR="002628D1" w:rsidRDefault="000136C0" w:rsidP="008E2385">
      <w:r>
        <w:t>Votre extension, qu’elle soit graphiq</w:t>
      </w:r>
      <w:r w:rsidR="0043731F">
        <w:t>ue ou un jeu, doit être compilée</w:t>
      </w:r>
      <w:r>
        <w:t xml:space="preserve"> en tant que librairie dynamique .so compatible avec</w:t>
      </w:r>
      <w:r w:rsidR="002628D1">
        <w:t xml:space="preserve"> le système d’exploitation qui à</w:t>
      </w:r>
      <w:r w:rsidR="0043731F">
        <w:t xml:space="preserve"> compilé</w:t>
      </w:r>
      <w:r>
        <w:t xml:space="preserve"> le reste de l’arcade.</w:t>
      </w:r>
    </w:p>
    <w:p w14:paraId="422DF3C3" w14:textId="77777777" w:rsidR="00743D32" w:rsidRDefault="00743D32" w:rsidP="008E2385"/>
    <w:p w14:paraId="6EA97047" w14:textId="252A4FDB" w:rsidR="00743D32" w:rsidRDefault="00743D32" w:rsidP="009A60CC">
      <w:pPr>
        <w:pStyle w:val="Titre6"/>
      </w:pPr>
      <w:r>
        <w:t>Créer un jeu</w:t>
      </w:r>
    </w:p>
    <w:p w14:paraId="63465362" w14:textId="77777777" w:rsidR="00213C11" w:rsidRPr="00213C11" w:rsidRDefault="00213C11" w:rsidP="00213C11"/>
    <w:p w14:paraId="2E27A62A" w14:textId="58AFFA6A" w:rsidR="008E2385" w:rsidRDefault="008E2385" w:rsidP="008E2385">
      <w:r>
        <w:t>Votre jeu devra donc en stocker un afin de pousser dedans les « datas » que vous voulez envoyer à votre view, à savoir le GUI actuellement utilisé.</w:t>
      </w:r>
    </w:p>
    <w:p w14:paraId="06D44D38" w14:textId="77777777" w:rsidR="00DC3002" w:rsidRDefault="00DC3002" w:rsidP="008E2385"/>
    <w:p w14:paraId="243D0CCA" w14:textId="4131A61A" w:rsidR="003D09F8" w:rsidRDefault="003D09F8" w:rsidP="003D09F8">
      <w:pPr>
        <w:pStyle w:val="Listepuces"/>
        <w:numPr>
          <w:ilvl w:val="0"/>
          <w:numId w:val="0"/>
        </w:numPr>
        <w:ind w:left="389" w:hanging="389"/>
      </w:pPr>
      <w:r>
        <w:t xml:space="preserve">Votre classe de jeu </w:t>
      </w:r>
      <w:r w:rsidR="006D26FB">
        <w:t>devra</w:t>
      </w:r>
      <w:r>
        <w:t xml:space="preserve"> posséder en tout 16 méthodes ayant toutes un but bien précis afin que le</w:t>
      </w:r>
    </w:p>
    <w:p w14:paraId="5450A909" w14:textId="72389DA0" w:rsidR="003D09F8" w:rsidRDefault="003D09F8" w:rsidP="003D09F8">
      <w:pPr>
        <w:pStyle w:val="Listepuces"/>
        <w:numPr>
          <w:ilvl w:val="0"/>
          <w:numId w:val="0"/>
        </w:numPr>
        <w:ind w:left="389" w:hanging="389"/>
      </w:pPr>
      <w:r>
        <w:t>controller puisse dialoguer avec votre jeu :</w:t>
      </w:r>
    </w:p>
    <w:p w14:paraId="34661E4E" w14:textId="049393CE" w:rsidR="00B41F28" w:rsidRDefault="00B41F28" w:rsidP="004A2FD2">
      <w:pPr>
        <w:pStyle w:val="Listepuces"/>
        <w:numPr>
          <w:ilvl w:val="0"/>
          <w:numId w:val="0"/>
        </w:numPr>
      </w:pPr>
    </w:p>
    <w:p w14:paraId="11A6D6F6" w14:textId="5B897A8E" w:rsidR="004A2FD2" w:rsidRPr="00A24F02" w:rsidRDefault="004A2FD2" w:rsidP="004A2FD2">
      <w:pPr>
        <w:pStyle w:val="Listepuces"/>
        <w:numPr>
          <w:ilvl w:val="0"/>
          <w:numId w:val="8"/>
        </w:numPr>
        <w:rPr>
          <w:b/>
        </w:rPr>
      </w:pPr>
      <w:r w:rsidRPr="00A24F02">
        <w:rPr>
          <w:b/>
        </w:rPr>
        <w:t>void InitGame();</w:t>
      </w:r>
    </w:p>
    <w:p w14:paraId="66F3AA8F" w14:textId="153B35C5" w:rsidR="004A2FD2" w:rsidRDefault="004A2FD2" w:rsidP="004A2FD2">
      <w:pPr>
        <w:pStyle w:val="Listepuces"/>
        <w:numPr>
          <w:ilvl w:val="1"/>
          <w:numId w:val="8"/>
        </w:numPr>
      </w:pPr>
      <w:r>
        <w:t>Cette méthode sera directement appelée aprè</w:t>
      </w:r>
      <w:r w:rsidR="0043731F">
        <w:t>s que le controller ait récupéré</w:t>
      </w:r>
      <w:r>
        <w:t xml:space="preserve"> une instance de votre jeu et lui ai attribué un ScoreManager.</w:t>
      </w:r>
    </w:p>
    <w:p w14:paraId="4584F5FE" w14:textId="7C653E7F" w:rsidR="006D26FB" w:rsidRDefault="004A2FD2" w:rsidP="006D26FB">
      <w:pPr>
        <w:pStyle w:val="Listepuces"/>
        <w:numPr>
          <w:ilvl w:val="1"/>
          <w:numId w:val="8"/>
        </w:numPr>
      </w:pPr>
      <w:r>
        <w:t>Vous devez ici initiali</w:t>
      </w:r>
      <w:r w:rsidR="00B04174">
        <w:t xml:space="preserve">ser votre jeu, map, joueur, </w:t>
      </w:r>
      <w:r w:rsidR="008E2385">
        <w:t>etc</w:t>
      </w:r>
      <w:r>
        <w:t xml:space="preserve"> </w:t>
      </w:r>
      <w:r w:rsidR="006D26FB">
        <w:t>et pousser dans votre vector les « datas » à transmettre.</w:t>
      </w:r>
    </w:p>
    <w:p w14:paraId="531B87BF" w14:textId="04055706" w:rsidR="006D26FB" w:rsidRPr="00A24F02" w:rsidRDefault="006D26FB" w:rsidP="006D26FB">
      <w:pPr>
        <w:pStyle w:val="Listepuces"/>
        <w:numPr>
          <w:ilvl w:val="0"/>
          <w:numId w:val="8"/>
        </w:numPr>
        <w:rPr>
          <w:b/>
          <w:lang w:val="en-US"/>
        </w:rPr>
      </w:pPr>
      <w:r w:rsidRPr="00A24F02">
        <w:rPr>
          <w:b/>
          <w:lang w:val="en-US"/>
        </w:rPr>
        <w:t>std::string const &amp;getGameName() const;</w:t>
      </w:r>
    </w:p>
    <w:p w14:paraId="5BE83DF2" w14:textId="69793738" w:rsidR="006D26FB" w:rsidRPr="006D26FB" w:rsidRDefault="006D26FB" w:rsidP="006D26FB">
      <w:pPr>
        <w:pStyle w:val="Listepuces"/>
        <w:numPr>
          <w:ilvl w:val="1"/>
          <w:numId w:val="8"/>
        </w:numPr>
      </w:pPr>
      <w:r w:rsidRPr="006D26FB">
        <w:t>Cette méthode retourne le nom de votre jeu.</w:t>
      </w:r>
    </w:p>
    <w:p w14:paraId="779D52AA" w14:textId="4E30613A" w:rsidR="006D26FB" w:rsidRPr="00A24F02" w:rsidRDefault="006D26FB" w:rsidP="006D26FB">
      <w:pPr>
        <w:pStyle w:val="Listepuces"/>
        <w:numPr>
          <w:ilvl w:val="0"/>
          <w:numId w:val="8"/>
        </w:numPr>
        <w:rPr>
          <w:b/>
        </w:rPr>
      </w:pPr>
      <w:r w:rsidRPr="00A24F02">
        <w:rPr>
          <w:b/>
        </w:rPr>
        <w:lastRenderedPageBreak/>
        <w:t>int getFrameRatePerSecond() const;</w:t>
      </w:r>
    </w:p>
    <w:p w14:paraId="310ECE34" w14:textId="26F846A2" w:rsidR="006D26FB" w:rsidRDefault="006D26FB" w:rsidP="006D26FB">
      <w:pPr>
        <w:pStyle w:val="Listepuces"/>
        <w:numPr>
          <w:ilvl w:val="1"/>
          <w:numId w:val="8"/>
        </w:numPr>
      </w:pPr>
      <w:r>
        <w:t>Cette méthode retourne le nombre de frames maximum que votre jeu supporte.</w:t>
      </w:r>
    </w:p>
    <w:p w14:paraId="20097C75" w14:textId="638DEAF9" w:rsidR="006D26FB" w:rsidRPr="00A24F02" w:rsidRDefault="006D26FB" w:rsidP="006D26FB">
      <w:pPr>
        <w:pStyle w:val="Listepuces"/>
        <w:numPr>
          <w:ilvl w:val="0"/>
          <w:numId w:val="8"/>
        </w:numPr>
        <w:rPr>
          <w:b/>
          <w:lang w:val="en-US"/>
        </w:rPr>
      </w:pPr>
      <w:r w:rsidRPr="00A24F02">
        <w:rPr>
          <w:b/>
          <w:lang w:val="en-US"/>
        </w:rPr>
        <w:t>std::vector &lt;AData *&gt; const &amp;getData() const;</w:t>
      </w:r>
    </w:p>
    <w:p w14:paraId="567C3822" w14:textId="2D2AAAA2" w:rsidR="006D26FB" w:rsidRDefault="006D26FB" w:rsidP="006D26FB">
      <w:pPr>
        <w:pStyle w:val="Listepuces"/>
        <w:numPr>
          <w:ilvl w:val="1"/>
          <w:numId w:val="8"/>
        </w:numPr>
      </w:pPr>
      <w:r w:rsidRPr="006D26FB">
        <w:t xml:space="preserve">Cette méthode retourne le </w:t>
      </w:r>
      <w:r>
        <w:t>std::vector&lt;A</w:t>
      </w:r>
      <w:r w:rsidR="0043731F">
        <w:t>Data*&gt; afin qu’il soit récupéré</w:t>
      </w:r>
      <w:r>
        <w:t xml:space="preserve"> par le controller pour être ensuite transmis à la partie graphique.</w:t>
      </w:r>
    </w:p>
    <w:p w14:paraId="2F7DDAEF" w14:textId="725CB59C" w:rsidR="001E177C" w:rsidRPr="00A24F02" w:rsidRDefault="001E177C" w:rsidP="001E177C">
      <w:pPr>
        <w:pStyle w:val="Listepuces"/>
        <w:numPr>
          <w:ilvl w:val="0"/>
          <w:numId w:val="8"/>
        </w:numPr>
        <w:rPr>
          <w:b/>
          <w:lang w:val="en-US"/>
        </w:rPr>
      </w:pPr>
      <w:r w:rsidRPr="00A24F02">
        <w:rPr>
          <w:b/>
          <w:lang w:val="en-US"/>
        </w:rPr>
        <w:t>std::vector &lt;std::string&gt; const &amp; getSprite() const;</w:t>
      </w:r>
    </w:p>
    <w:p w14:paraId="20E95257" w14:textId="496315CE" w:rsidR="002F6A80" w:rsidRDefault="001E177C" w:rsidP="008721CA">
      <w:pPr>
        <w:pStyle w:val="Listepuces"/>
        <w:numPr>
          <w:ilvl w:val="1"/>
          <w:numId w:val="8"/>
        </w:numPr>
      </w:pPr>
      <w:r w:rsidRPr="001E177C">
        <w:t xml:space="preserve">Cette méthode a pour but d’optimiser le chargement des sprites afin d’éviter des </w:t>
      </w:r>
      <w:r w:rsidR="002F6A80" w:rsidRPr="001E177C">
        <w:t>ralentissements</w:t>
      </w:r>
      <w:r w:rsidRPr="001E177C">
        <w:t xml:space="preserve"> en jeu. </w:t>
      </w:r>
      <w:r w:rsidR="0043731F">
        <w:t>Retournez</w:t>
      </w:r>
      <w:r>
        <w:t xml:space="preserve"> simplement un vector contenant les chemins vers vos sprites.</w:t>
      </w:r>
    </w:p>
    <w:p w14:paraId="4F38E065" w14:textId="3943A5B0" w:rsidR="004637FB" w:rsidRPr="00A24F02" w:rsidRDefault="004637FB" w:rsidP="004637FB">
      <w:pPr>
        <w:pStyle w:val="Listepuces"/>
        <w:numPr>
          <w:ilvl w:val="0"/>
          <w:numId w:val="8"/>
        </w:numPr>
        <w:rPr>
          <w:b/>
          <w:lang w:val="en-US"/>
        </w:rPr>
      </w:pPr>
      <w:r w:rsidRPr="00A24F02">
        <w:rPr>
          <w:b/>
          <w:lang w:val="en-US"/>
        </w:rPr>
        <w:t>std::vector &lt;std::string&gt; const &amp; get</w:t>
      </w:r>
      <w:r>
        <w:rPr>
          <w:b/>
          <w:lang w:val="en-US"/>
        </w:rPr>
        <w:t>Music</w:t>
      </w:r>
      <w:r w:rsidRPr="00A24F02">
        <w:rPr>
          <w:b/>
          <w:lang w:val="en-US"/>
        </w:rPr>
        <w:t>() const;</w:t>
      </w:r>
    </w:p>
    <w:p w14:paraId="5405509E" w14:textId="7562C81F" w:rsidR="004637FB" w:rsidRDefault="004637FB" w:rsidP="004637FB">
      <w:pPr>
        <w:pStyle w:val="Listepuces"/>
        <w:numPr>
          <w:ilvl w:val="1"/>
          <w:numId w:val="8"/>
        </w:numPr>
      </w:pPr>
      <w:r w:rsidRPr="001E177C">
        <w:t xml:space="preserve">Cette méthode a pour but d’optimiser le chargement des </w:t>
      </w:r>
      <w:r>
        <w:t>musiques</w:t>
      </w:r>
      <w:r w:rsidRPr="001E177C">
        <w:t xml:space="preserve"> afin d’éviter des ralentissements en jeu. </w:t>
      </w:r>
      <w:r>
        <w:t>Retournez simplement un vector contenant les chemins vers vos musiques.</w:t>
      </w:r>
    </w:p>
    <w:p w14:paraId="6AF293A3" w14:textId="4ABB28A4" w:rsidR="004637FB" w:rsidRPr="00A24F02" w:rsidRDefault="004637FB" w:rsidP="004637FB">
      <w:pPr>
        <w:pStyle w:val="Listepuces"/>
        <w:numPr>
          <w:ilvl w:val="0"/>
          <w:numId w:val="8"/>
        </w:numPr>
        <w:rPr>
          <w:b/>
          <w:lang w:val="en-US"/>
        </w:rPr>
      </w:pPr>
      <w:r w:rsidRPr="00A24F02">
        <w:rPr>
          <w:b/>
          <w:lang w:val="en-US"/>
        </w:rPr>
        <w:t>std::vector &lt;std::string&gt; const &amp; getS</w:t>
      </w:r>
      <w:r>
        <w:rPr>
          <w:b/>
          <w:lang w:val="en-US"/>
        </w:rPr>
        <w:t>Model3D</w:t>
      </w:r>
      <w:r w:rsidRPr="00A24F02">
        <w:rPr>
          <w:b/>
          <w:lang w:val="en-US"/>
        </w:rPr>
        <w:t>() const;</w:t>
      </w:r>
    </w:p>
    <w:p w14:paraId="5E67CD39" w14:textId="282D571F" w:rsidR="004637FB" w:rsidRDefault="004637FB" w:rsidP="004637FB">
      <w:pPr>
        <w:pStyle w:val="Listepuces"/>
        <w:numPr>
          <w:ilvl w:val="1"/>
          <w:numId w:val="8"/>
        </w:numPr>
      </w:pPr>
      <w:r w:rsidRPr="001E177C">
        <w:t xml:space="preserve">Cette méthode a pour but d’optimiser le chargement des </w:t>
      </w:r>
      <w:r>
        <w:t>models 3D</w:t>
      </w:r>
      <w:r w:rsidRPr="001E177C">
        <w:t xml:space="preserve"> afin d’éviter des ralentissements en jeu. </w:t>
      </w:r>
      <w:r>
        <w:t>Retournez simplement un vector contenant les chemins vers vos models 3D.</w:t>
      </w:r>
    </w:p>
    <w:p w14:paraId="5437C2C5" w14:textId="34E37E59" w:rsidR="001E177C" w:rsidRPr="00A24F02" w:rsidRDefault="002F6A80" w:rsidP="001E177C">
      <w:pPr>
        <w:pStyle w:val="Listepuces"/>
        <w:numPr>
          <w:ilvl w:val="0"/>
          <w:numId w:val="8"/>
        </w:numPr>
        <w:rPr>
          <w:b/>
        </w:rPr>
      </w:pPr>
      <w:r w:rsidRPr="00A24F02">
        <w:rPr>
          <w:b/>
        </w:rPr>
        <w:t>void setScoreManager(ScoreManager *scoreManager);</w:t>
      </w:r>
    </w:p>
    <w:p w14:paraId="1672D92D" w14:textId="0C925307" w:rsidR="002F6A80" w:rsidRDefault="002F6A80" w:rsidP="002F6A80">
      <w:pPr>
        <w:pStyle w:val="Listepuces"/>
        <w:numPr>
          <w:ilvl w:val="1"/>
          <w:numId w:val="8"/>
        </w:numPr>
      </w:pPr>
      <w:r>
        <w:t xml:space="preserve">Le controller va vous attribuer un ScoreManager avant d’appeler votre méthode InitGame(), grâce à celui-ci vous pourrez stocker </w:t>
      </w:r>
      <w:r w:rsidR="009D667F">
        <w:t>et récupérer les scores fait pendant vos parties.</w:t>
      </w:r>
    </w:p>
    <w:p w14:paraId="6487F481" w14:textId="2402AD33" w:rsidR="009D667F" w:rsidRPr="00A24F02" w:rsidRDefault="009D667F" w:rsidP="009D667F">
      <w:pPr>
        <w:pStyle w:val="Listepuces"/>
        <w:numPr>
          <w:ilvl w:val="0"/>
          <w:numId w:val="8"/>
        </w:numPr>
        <w:rPr>
          <w:b/>
        </w:rPr>
      </w:pPr>
      <w:r w:rsidRPr="00A24F02">
        <w:rPr>
          <w:b/>
        </w:rPr>
        <w:t>void updateNewScore() const;</w:t>
      </w:r>
    </w:p>
    <w:p w14:paraId="4814AF8B" w14:textId="309D7011" w:rsidR="009D667F" w:rsidRDefault="009D667F" w:rsidP="009D667F">
      <w:pPr>
        <w:pStyle w:val="Listepuces"/>
        <w:numPr>
          <w:ilvl w:val="1"/>
          <w:numId w:val="8"/>
        </w:numPr>
      </w:pPr>
      <w:r>
        <w:t xml:space="preserve">Cette méthode doit appeler la méthode </w:t>
      </w:r>
      <w:r w:rsidRPr="009D667F">
        <w:t>pushNewScore(int)</w:t>
      </w:r>
      <w:r>
        <w:t xml:space="preserve"> du ScoreManager.</w:t>
      </w:r>
    </w:p>
    <w:p w14:paraId="22E10921" w14:textId="63D733F0" w:rsidR="009D667F" w:rsidRPr="00A24F02" w:rsidRDefault="009D667F" w:rsidP="009D667F">
      <w:pPr>
        <w:pStyle w:val="Listepuces"/>
        <w:numPr>
          <w:ilvl w:val="0"/>
          <w:numId w:val="8"/>
        </w:numPr>
        <w:rPr>
          <w:b/>
        </w:rPr>
      </w:pPr>
      <w:r w:rsidRPr="00A24F02">
        <w:rPr>
          <w:b/>
        </w:rPr>
        <w:t>void play();</w:t>
      </w:r>
    </w:p>
    <w:p w14:paraId="51F072DA" w14:textId="2A442B84" w:rsidR="009D667F" w:rsidRDefault="009D667F" w:rsidP="009D667F">
      <w:pPr>
        <w:pStyle w:val="Listepuces"/>
        <w:numPr>
          <w:ilvl w:val="1"/>
          <w:numId w:val="8"/>
        </w:numPr>
      </w:pPr>
      <w:r>
        <w:t>Cette méthode exécute une frame de votre jeu.</w:t>
      </w:r>
    </w:p>
    <w:p w14:paraId="1072E7EB" w14:textId="3A0E4B94" w:rsidR="009D667F" w:rsidRPr="00A24F02" w:rsidRDefault="00D87188" w:rsidP="009D667F">
      <w:pPr>
        <w:pStyle w:val="Listepuces"/>
        <w:numPr>
          <w:ilvl w:val="0"/>
          <w:numId w:val="8"/>
        </w:numPr>
        <w:rPr>
          <w:b/>
        </w:rPr>
      </w:pPr>
      <w:r w:rsidRPr="00A24F02">
        <w:rPr>
          <w:b/>
        </w:rPr>
        <w:t>void getMap();</w:t>
      </w:r>
    </w:p>
    <w:p w14:paraId="669EBA6C" w14:textId="5F5B8F8A" w:rsidR="00D87188" w:rsidRDefault="00D87188" w:rsidP="00D87188">
      <w:pPr>
        <w:pStyle w:val="Listepuces"/>
        <w:numPr>
          <w:ilvl w:val="1"/>
          <w:numId w:val="8"/>
        </w:numPr>
      </w:pPr>
      <w:r>
        <w:t>Cette méthode écrit sur la sortie standard votre map de jeu pour exécuter des tests unitaires.</w:t>
      </w:r>
    </w:p>
    <w:p w14:paraId="039F05EE" w14:textId="460CE940" w:rsidR="00D87188" w:rsidRPr="00A24F02" w:rsidRDefault="00D87188" w:rsidP="00D87188">
      <w:pPr>
        <w:pStyle w:val="Listepuces"/>
        <w:numPr>
          <w:ilvl w:val="0"/>
          <w:numId w:val="8"/>
        </w:numPr>
        <w:rPr>
          <w:b/>
        </w:rPr>
      </w:pPr>
      <w:r w:rsidRPr="00A24F02">
        <w:rPr>
          <w:b/>
        </w:rPr>
        <w:t>void whereIAm();</w:t>
      </w:r>
    </w:p>
    <w:p w14:paraId="785D1A48" w14:textId="70002614" w:rsidR="00D87188" w:rsidRDefault="00D87188" w:rsidP="00D87188">
      <w:pPr>
        <w:pStyle w:val="Listepuces"/>
        <w:numPr>
          <w:ilvl w:val="1"/>
          <w:numId w:val="8"/>
        </w:numPr>
      </w:pPr>
      <w:r>
        <w:t>Cette méthode écrit sur la sortie standard la position de votre joueur pour exécuter des tests unitaires.</w:t>
      </w:r>
    </w:p>
    <w:p w14:paraId="569E77C0" w14:textId="760F713B" w:rsidR="00D87188" w:rsidRPr="00A24F02" w:rsidRDefault="00D87188" w:rsidP="00D87188">
      <w:pPr>
        <w:pStyle w:val="Listepuces"/>
        <w:numPr>
          <w:ilvl w:val="0"/>
          <w:numId w:val="8"/>
        </w:numPr>
        <w:rPr>
          <w:b/>
        </w:rPr>
      </w:pPr>
      <w:r w:rsidRPr="00A24F02">
        <w:rPr>
          <w:b/>
        </w:rPr>
        <w:t>void goUp();</w:t>
      </w:r>
    </w:p>
    <w:p w14:paraId="767E6212" w14:textId="77777777" w:rsidR="00D87188" w:rsidRDefault="00D87188" w:rsidP="00D87188">
      <w:pPr>
        <w:pStyle w:val="Listepuces"/>
        <w:numPr>
          <w:ilvl w:val="1"/>
          <w:numId w:val="8"/>
        </w:numPr>
      </w:pPr>
      <w:r>
        <w:t>Cette méthode est appelée si la librairie graphique a détecté que la touche flèche du haut a été pressée.</w:t>
      </w:r>
    </w:p>
    <w:p w14:paraId="3A2003DF" w14:textId="06A4D3FC" w:rsidR="00D87188" w:rsidRPr="00A24F02" w:rsidRDefault="00D87188" w:rsidP="00D87188">
      <w:pPr>
        <w:pStyle w:val="Listepuces"/>
        <w:numPr>
          <w:ilvl w:val="0"/>
          <w:numId w:val="8"/>
        </w:numPr>
        <w:rPr>
          <w:b/>
        </w:rPr>
      </w:pPr>
      <w:r w:rsidRPr="00A24F02">
        <w:rPr>
          <w:b/>
        </w:rPr>
        <w:lastRenderedPageBreak/>
        <w:t>void goDown();</w:t>
      </w:r>
    </w:p>
    <w:p w14:paraId="4977E276" w14:textId="24C96B19" w:rsidR="00D87188" w:rsidRDefault="00D87188" w:rsidP="00D87188">
      <w:pPr>
        <w:pStyle w:val="Listepuces"/>
        <w:numPr>
          <w:ilvl w:val="1"/>
          <w:numId w:val="8"/>
        </w:numPr>
      </w:pPr>
      <w:r>
        <w:t xml:space="preserve">Cette méthode est appelée si la librairie graphique a détecté que la touche flèche du bas a été pressée. </w:t>
      </w:r>
    </w:p>
    <w:p w14:paraId="4DD461C8" w14:textId="4E549CD1" w:rsidR="00D87188" w:rsidRPr="00A24F02" w:rsidRDefault="00D87188" w:rsidP="00D87188">
      <w:pPr>
        <w:pStyle w:val="Listepuces"/>
        <w:numPr>
          <w:ilvl w:val="0"/>
          <w:numId w:val="8"/>
        </w:numPr>
        <w:rPr>
          <w:b/>
        </w:rPr>
      </w:pPr>
      <w:r w:rsidRPr="00A24F02">
        <w:rPr>
          <w:b/>
        </w:rPr>
        <w:t>void goLeft();</w:t>
      </w:r>
    </w:p>
    <w:p w14:paraId="5ABE33C1" w14:textId="421BCB0E" w:rsidR="00D87188" w:rsidRDefault="00D87188" w:rsidP="00D87188">
      <w:pPr>
        <w:pStyle w:val="Listepuces"/>
        <w:numPr>
          <w:ilvl w:val="1"/>
          <w:numId w:val="8"/>
        </w:numPr>
      </w:pPr>
      <w:r>
        <w:t>Cette méthode est appelée si la librairie graphique a détecté que la touche flèche de gauche a été pressée.</w:t>
      </w:r>
    </w:p>
    <w:p w14:paraId="296C74BD" w14:textId="64F5C314" w:rsidR="00D87188" w:rsidRPr="00A24F02" w:rsidRDefault="00D87188" w:rsidP="00D87188">
      <w:pPr>
        <w:pStyle w:val="Listepuces"/>
        <w:numPr>
          <w:ilvl w:val="0"/>
          <w:numId w:val="8"/>
        </w:numPr>
        <w:rPr>
          <w:b/>
        </w:rPr>
      </w:pPr>
      <w:r w:rsidRPr="00A24F02">
        <w:rPr>
          <w:b/>
        </w:rPr>
        <w:t>void goRight();</w:t>
      </w:r>
    </w:p>
    <w:p w14:paraId="1CD81A0F" w14:textId="7CC8A656" w:rsidR="00D87188" w:rsidRDefault="00D87188" w:rsidP="00D87188">
      <w:pPr>
        <w:pStyle w:val="Listepuces"/>
        <w:numPr>
          <w:ilvl w:val="1"/>
          <w:numId w:val="8"/>
        </w:numPr>
      </w:pPr>
      <w:r>
        <w:t>Cette méthode est appelée si la librairie graphique a détecté que la touche flèche de droite a été pressée.</w:t>
      </w:r>
    </w:p>
    <w:p w14:paraId="57617703" w14:textId="00E3E038" w:rsidR="00D87188" w:rsidRPr="00A24F02" w:rsidRDefault="00D87188" w:rsidP="00D87188">
      <w:pPr>
        <w:pStyle w:val="Listepuces"/>
        <w:numPr>
          <w:ilvl w:val="0"/>
          <w:numId w:val="8"/>
        </w:numPr>
        <w:rPr>
          <w:b/>
        </w:rPr>
      </w:pPr>
      <w:r w:rsidRPr="00A24F02">
        <w:rPr>
          <w:b/>
        </w:rPr>
        <w:t>void goForward();</w:t>
      </w:r>
    </w:p>
    <w:p w14:paraId="344F0AE3" w14:textId="1317E660" w:rsidR="00D87188" w:rsidRDefault="00D87188" w:rsidP="00D87188">
      <w:pPr>
        <w:pStyle w:val="Listepuces"/>
        <w:numPr>
          <w:ilvl w:val="1"/>
          <w:numId w:val="8"/>
        </w:numPr>
      </w:pPr>
      <w:r>
        <w:t>Cette méthode est appelée si la librairie graphique a détecté que la touche entrée a été pressée.</w:t>
      </w:r>
    </w:p>
    <w:p w14:paraId="3E31362E" w14:textId="594F2D95" w:rsidR="00D87188" w:rsidRPr="00A24F02" w:rsidRDefault="00D87188" w:rsidP="00D87188">
      <w:pPr>
        <w:pStyle w:val="Listepuces"/>
        <w:numPr>
          <w:ilvl w:val="0"/>
          <w:numId w:val="8"/>
        </w:numPr>
        <w:rPr>
          <w:b/>
        </w:rPr>
      </w:pPr>
      <w:r w:rsidRPr="00A24F02">
        <w:rPr>
          <w:b/>
        </w:rPr>
        <w:t>void shoot();</w:t>
      </w:r>
    </w:p>
    <w:p w14:paraId="2EF6D166" w14:textId="777E8296" w:rsidR="00D87188" w:rsidRDefault="00D87188" w:rsidP="00D87188">
      <w:pPr>
        <w:pStyle w:val="Listepuces"/>
        <w:numPr>
          <w:ilvl w:val="1"/>
          <w:numId w:val="8"/>
        </w:numPr>
      </w:pPr>
      <w:r>
        <w:t>Cette méthode est appelée si la librairie graphique a détecté que la touche espace a été pressée.</w:t>
      </w:r>
    </w:p>
    <w:p w14:paraId="174757AA" w14:textId="77777777" w:rsidR="009D27ED" w:rsidRDefault="009D27ED" w:rsidP="00213C11">
      <w:pPr>
        <w:pStyle w:val="Listepuces"/>
        <w:numPr>
          <w:ilvl w:val="0"/>
          <w:numId w:val="0"/>
        </w:numPr>
      </w:pPr>
    </w:p>
    <w:p w14:paraId="754545E8" w14:textId="7D97C7B1" w:rsidR="00743D32" w:rsidRDefault="00743D32" w:rsidP="00743D32">
      <w:pPr>
        <w:pStyle w:val="Titre6"/>
      </w:pPr>
      <w:r>
        <w:t>Créer une GUI</w:t>
      </w:r>
    </w:p>
    <w:p w14:paraId="42D4DF97" w14:textId="77777777" w:rsidR="00743D32" w:rsidRDefault="00743D32" w:rsidP="00743D32"/>
    <w:p w14:paraId="7C561A3A" w14:textId="3B26E61D" w:rsidR="00F42BF1" w:rsidRDefault="00DC3002" w:rsidP="00743D32">
      <w:r>
        <w:t>Comme pour créer un jeu, créer une GUI nécessite de respecter certaines méthodes et de donner les bonnes informations au controller.</w:t>
      </w:r>
    </w:p>
    <w:p w14:paraId="1D575A10" w14:textId="632142D5" w:rsidR="00DC3002" w:rsidRDefault="00DC3002" w:rsidP="00743D32">
      <w:r>
        <w:t>Ainsi, la classe mère de votre wrapper doit implémenter au moins nos 21 méthodes données par l’interface :</w:t>
      </w:r>
    </w:p>
    <w:p w14:paraId="6EF0A3E0" w14:textId="77777777" w:rsidR="002325F6" w:rsidRDefault="002325F6" w:rsidP="00743D32"/>
    <w:p w14:paraId="39FC623C" w14:textId="2FCC01CA" w:rsidR="00D8150B" w:rsidRPr="009D27ED" w:rsidRDefault="00DC3002" w:rsidP="00D8150B">
      <w:pPr>
        <w:pStyle w:val="Pardeliste"/>
        <w:numPr>
          <w:ilvl w:val="0"/>
          <w:numId w:val="8"/>
        </w:numPr>
        <w:rPr>
          <w:b/>
        </w:rPr>
      </w:pPr>
      <w:r w:rsidRPr="009D27ED">
        <w:rPr>
          <w:b/>
        </w:rPr>
        <w:t>void InitLib()</w:t>
      </w:r>
      <w:r w:rsidR="00D8150B" w:rsidRPr="009D27ED">
        <w:rPr>
          <w:b/>
        </w:rPr>
        <w:t>;</w:t>
      </w:r>
    </w:p>
    <w:p w14:paraId="406D78DA" w14:textId="5EA5F9BC" w:rsidR="00D8150B" w:rsidRDefault="00977D1E" w:rsidP="00D8150B">
      <w:pPr>
        <w:pStyle w:val="Pardeliste"/>
        <w:numPr>
          <w:ilvl w:val="1"/>
          <w:numId w:val="8"/>
        </w:numPr>
      </w:pPr>
      <w:r>
        <w:t>Cette méthode vous permet d’initialiser votre librairie graphique.</w:t>
      </w:r>
    </w:p>
    <w:p w14:paraId="42C20E33" w14:textId="2232975F" w:rsidR="00D8150B" w:rsidRPr="009D27ED" w:rsidRDefault="00D8150B" w:rsidP="00D8150B">
      <w:pPr>
        <w:pStyle w:val="Pardeliste"/>
        <w:numPr>
          <w:ilvl w:val="0"/>
          <w:numId w:val="8"/>
        </w:numPr>
        <w:rPr>
          <w:b/>
          <w:lang w:val="en-US"/>
        </w:rPr>
      </w:pPr>
      <w:r w:rsidRPr="009D27ED">
        <w:rPr>
          <w:b/>
          <w:lang w:val="en-US"/>
        </w:rPr>
        <w:t>std::string const &amp; getLibName() const;</w:t>
      </w:r>
    </w:p>
    <w:p w14:paraId="09E5E345" w14:textId="31A0ACC4" w:rsidR="00D8150B" w:rsidRPr="00977D1E" w:rsidRDefault="00D8150B" w:rsidP="00D8150B">
      <w:pPr>
        <w:pStyle w:val="Pardeliste"/>
        <w:numPr>
          <w:ilvl w:val="1"/>
          <w:numId w:val="8"/>
        </w:numPr>
      </w:pPr>
      <w:r w:rsidRPr="00977D1E">
        <w:t xml:space="preserve">Cette méthode doit retourner </w:t>
      </w:r>
      <w:r w:rsidR="00977D1E" w:rsidRPr="00977D1E">
        <w:t>le nom de la librairie graphique que vous utilisez.</w:t>
      </w:r>
    </w:p>
    <w:p w14:paraId="60AD4AEF" w14:textId="2F62BF45" w:rsidR="00977D1E" w:rsidRPr="009D27ED" w:rsidRDefault="00977D1E" w:rsidP="00977D1E">
      <w:pPr>
        <w:pStyle w:val="Pardeliste"/>
        <w:numPr>
          <w:ilvl w:val="0"/>
          <w:numId w:val="8"/>
        </w:numPr>
        <w:rPr>
          <w:b/>
          <w:lang w:val="en-US"/>
        </w:rPr>
      </w:pPr>
      <w:r w:rsidRPr="009D27ED">
        <w:rPr>
          <w:b/>
          <w:lang w:val="en-US"/>
        </w:rPr>
        <w:t>void giveData(std::vector &lt;AData *&gt; const &amp;data);</w:t>
      </w:r>
    </w:p>
    <w:p w14:paraId="49DFF264" w14:textId="578786FA" w:rsidR="00977D1E" w:rsidRDefault="00C961B2" w:rsidP="00977D1E">
      <w:pPr>
        <w:pStyle w:val="Pardeliste"/>
        <w:numPr>
          <w:ilvl w:val="1"/>
          <w:numId w:val="8"/>
        </w:numPr>
      </w:pPr>
      <w:r w:rsidRPr="00C961B2">
        <w:t>Cette méthode reçoit du controller le vector de AData*, vous devez le parcourir afin d’afficher tout ce qu’il contient.</w:t>
      </w:r>
    </w:p>
    <w:p w14:paraId="0551FB97" w14:textId="68C61C4C" w:rsidR="00C961B2" w:rsidRPr="009D27ED" w:rsidRDefault="00C961B2" w:rsidP="00C961B2">
      <w:pPr>
        <w:pStyle w:val="Pardeliste"/>
        <w:numPr>
          <w:ilvl w:val="0"/>
          <w:numId w:val="8"/>
        </w:numPr>
        <w:rPr>
          <w:b/>
          <w:lang w:val="en-US"/>
        </w:rPr>
      </w:pPr>
      <w:r w:rsidRPr="009D27ED">
        <w:rPr>
          <w:b/>
          <w:lang w:val="en-US"/>
        </w:rPr>
        <w:t>void giveSprite(std::vector &lt;std::string&gt; const &amp;spriteList);</w:t>
      </w:r>
    </w:p>
    <w:p w14:paraId="6798B78A" w14:textId="7E180D86" w:rsidR="00C961B2" w:rsidRDefault="00C961B2" w:rsidP="00C961B2">
      <w:pPr>
        <w:pStyle w:val="Pardeliste"/>
        <w:numPr>
          <w:ilvl w:val="1"/>
          <w:numId w:val="8"/>
        </w:numPr>
      </w:pPr>
      <w:r w:rsidRPr="00C961B2">
        <w:t xml:space="preserve">Cette méthode reçoit du controller le vector contenant les </w:t>
      </w:r>
      <w:r>
        <w:t>c</w:t>
      </w:r>
      <w:r w:rsidRPr="00C961B2">
        <w:t xml:space="preserve">hemins des </w:t>
      </w:r>
      <w:r>
        <w:t>sprites à charger. L’intérêt est de les charger</w:t>
      </w:r>
      <w:r w:rsidR="005D3C1A">
        <w:t xml:space="preserve"> s’ils ne le sont</w:t>
      </w:r>
      <w:r>
        <w:t xml:space="preserve"> pas déjà.</w:t>
      </w:r>
    </w:p>
    <w:p w14:paraId="3AFA7A84" w14:textId="4042FC7B" w:rsidR="002325F6" w:rsidRPr="009D27ED" w:rsidRDefault="002325F6" w:rsidP="002325F6">
      <w:pPr>
        <w:pStyle w:val="Pardeliste"/>
        <w:numPr>
          <w:ilvl w:val="0"/>
          <w:numId w:val="8"/>
        </w:numPr>
        <w:rPr>
          <w:b/>
          <w:lang w:val="en-US"/>
        </w:rPr>
      </w:pPr>
      <w:r w:rsidRPr="009D27ED">
        <w:rPr>
          <w:b/>
          <w:lang w:val="en-US"/>
        </w:rPr>
        <w:lastRenderedPageBreak/>
        <w:t>void give</w:t>
      </w:r>
      <w:r>
        <w:rPr>
          <w:b/>
          <w:lang w:val="en-US"/>
        </w:rPr>
        <w:t>Music</w:t>
      </w:r>
      <w:r w:rsidRPr="009D27ED">
        <w:rPr>
          <w:b/>
          <w:lang w:val="en-US"/>
        </w:rPr>
        <w:t>(std::vector &lt;std::string&gt; const &amp;spriteList);</w:t>
      </w:r>
    </w:p>
    <w:p w14:paraId="363AEB2D" w14:textId="75AB884E" w:rsidR="002325F6" w:rsidRDefault="002325F6" w:rsidP="002325F6">
      <w:pPr>
        <w:pStyle w:val="Pardeliste"/>
        <w:numPr>
          <w:ilvl w:val="1"/>
          <w:numId w:val="8"/>
        </w:numPr>
      </w:pPr>
      <w:r w:rsidRPr="00C961B2">
        <w:t xml:space="preserve">Cette méthode reçoit du controller le vector contenant les </w:t>
      </w:r>
      <w:r>
        <w:t>c</w:t>
      </w:r>
      <w:r w:rsidRPr="00C961B2">
        <w:t xml:space="preserve">hemins des </w:t>
      </w:r>
      <w:r>
        <w:t>musiques à charger. L’intérêt est de les charger si elles ne le sont pas déjà.</w:t>
      </w:r>
    </w:p>
    <w:p w14:paraId="0D5CF34B" w14:textId="08787758" w:rsidR="002325F6" w:rsidRPr="009D27ED" w:rsidRDefault="002325F6" w:rsidP="002325F6">
      <w:pPr>
        <w:pStyle w:val="Pardeliste"/>
        <w:numPr>
          <w:ilvl w:val="0"/>
          <w:numId w:val="8"/>
        </w:numPr>
        <w:rPr>
          <w:b/>
          <w:lang w:val="en-US"/>
        </w:rPr>
      </w:pPr>
      <w:r w:rsidRPr="009D27ED">
        <w:rPr>
          <w:b/>
          <w:lang w:val="en-US"/>
        </w:rPr>
        <w:t>void give</w:t>
      </w:r>
      <w:r>
        <w:rPr>
          <w:b/>
          <w:lang w:val="en-US"/>
        </w:rPr>
        <w:t>Model3D</w:t>
      </w:r>
      <w:r w:rsidRPr="009D27ED">
        <w:rPr>
          <w:b/>
          <w:lang w:val="en-US"/>
        </w:rPr>
        <w:t>(std::vector &lt;std::string&gt; const &amp;spriteList);</w:t>
      </w:r>
    </w:p>
    <w:p w14:paraId="2E3178F7" w14:textId="18A34219" w:rsidR="002325F6" w:rsidRDefault="002325F6" w:rsidP="002325F6">
      <w:pPr>
        <w:pStyle w:val="Pardeliste"/>
        <w:numPr>
          <w:ilvl w:val="1"/>
          <w:numId w:val="8"/>
        </w:numPr>
      </w:pPr>
      <w:r w:rsidRPr="00C961B2">
        <w:t xml:space="preserve">Cette méthode reçoit du controller le vector contenant les </w:t>
      </w:r>
      <w:r>
        <w:t>c</w:t>
      </w:r>
      <w:r w:rsidRPr="00C961B2">
        <w:t xml:space="preserve">hemins des </w:t>
      </w:r>
      <w:r>
        <w:t>models 3D à charger. L’intérêt est de les charger s’ils ne le sont pas déjà.</w:t>
      </w:r>
    </w:p>
    <w:p w14:paraId="41ED5316" w14:textId="44425B92" w:rsidR="00C961B2" w:rsidRPr="009D27ED" w:rsidRDefault="005D3C1A" w:rsidP="00C961B2">
      <w:pPr>
        <w:pStyle w:val="Pardeliste"/>
        <w:numPr>
          <w:ilvl w:val="0"/>
          <w:numId w:val="8"/>
        </w:numPr>
        <w:rPr>
          <w:b/>
        </w:rPr>
      </w:pPr>
      <w:r w:rsidRPr="009D27ED">
        <w:rPr>
          <w:b/>
        </w:rPr>
        <w:t>void setBridge(IArcadeBridge * bridge);</w:t>
      </w:r>
    </w:p>
    <w:p w14:paraId="5B066E57" w14:textId="2122356F" w:rsidR="005D3C1A" w:rsidRDefault="005D3C1A" w:rsidP="005D3C1A">
      <w:pPr>
        <w:pStyle w:val="Pardeliste"/>
        <w:numPr>
          <w:ilvl w:val="1"/>
          <w:numId w:val="8"/>
        </w:numPr>
      </w:pPr>
      <w:r>
        <w:t>Cette méthode permet au controller de vous donner un « pont » afin d’appeler les méthodes de celui-ci (exemple : n’importe quelle touche).</w:t>
      </w:r>
    </w:p>
    <w:p w14:paraId="7794C3A3" w14:textId="21BF0205" w:rsidR="005D3C1A" w:rsidRPr="009D27ED" w:rsidRDefault="00335F6D" w:rsidP="005D3C1A">
      <w:pPr>
        <w:pStyle w:val="Pardeliste"/>
        <w:numPr>
          <w:ilvl w:val="0"/>
          <w:numId w:val="8"/>
        </w:numPr>
        <w:rPr>
          <w:b/>
          <w:lang w:val="en-US"/>
        </w:rPr>
      </w:pPr>
      <w:r w:rsidRPr="009D27ED">
        <w:rPr>
          <w:b/>
          <w:lang w:val="en-US"/>
        </w:rPr>
        <w:t>void handleData(AData const &amp; data);</w:t>
      </w:r>
    </w:p>
    <w:p w14:paraId="08919050" w14:textId="6EAD0863" w:rsidR="00335F6D" w:rsidRDefault="00335F6D" w:rsidP="00335F6D">
      <w:pPr>
        <w:pStyle w:val="Pardeliste"/>
        <w:numPr>
          <w:ilvl w:val="1"/>
          <w:numId w:val="8"/>
        </w:numPr>
      </w:pPr>
      <w:r w:rsidRPr="00335F6D">
        <w:t xml:space="preserve">Cette méthode doit appeler la bonne </w:t>
      </w:r>
      <w:r>
        <w:t>méthode</w:t>
      </w:r>
      <w:r w:rsidRPr="00335F6D">
        <w:t xml:space="preserve"> d’</w:t>
      </w:r>
      <w:r w:rsidR="00022966" w:rsidRPr="00335F6D">
        <w:t>affichage</w:t>
      </w:r>
      <w:r w:rsidRPr="00335F6D">
        <w:t xml:space="preserve"> en </w:t>
      </w:r>
      <w:r w:rsidR="00022966" w:rsidRPr="00335F6D">
        <w:t>fonction</w:t>
      </w:r>
      <w:r w:rsidRPr="00335F6D">
        <w:t xml:space="preserve"> de la data passé</w:t>
      </w:r>
      <w:r w:rsidR="0043731F">
        <w:t>e</w:t>
      </w:r>
      <w:r w:rsidRPr="00335F6D">
        <w:t xml:space="preserve"> en </w:t>
      </w:r>
      <w:r w:rsidR="00022966" w:rsidRPr="00335F6D">
        <w:t>paramètre</w:t>
      </w:r>
      <w:r w:rsidRPr="00335F6D">
        <w:t>.</w:t>
      </w:r>
    </w:p>
    <w:p w14:paraId="3AC040B9" w14:textId="21284A81" w:rsidR="00335F6D" w:rsidRPr="009D27ED" w:rsidRDefault="00335F6D" w:rsidP="00335F6D">
      <w:pPr>
        <w:pStyle w:val="Pardeliste"/>
        <w:numPr>
          <w:ilvl w:val="0"/>
          <w:numId w:val="8"/>
        </w:numPr>
        <w:rPr>
          <w:b/>
          <w:lang w:val="en-US"/>
        </w:rPr>
      </w:pPr>
      <w:r w:rsidRPr="009D27ED">
        <w:rPr>
          <w:b/>
          <w:lang w:val="en-US"/>
        </w:rPr>
        <w:t>void handleSphere(AData const &amp; data);</w:t>
      </w:r>
    </w:p>
    <w:p w14:paraId="7D338CDF" w14:textId="6A5DA25A" w:rsidR="00213C11" w:rsidRDefault="00022966" w:rsidP="00213C11">
      <w:pPr>
        <w:pStyle w:val="Pardeliste"/>
        <w:numPr>
          <w:ilvl w:val="1"/>
          <w:numId w:val="8"/>
        </w:numPr>
      </w:pPr>
      <w:r w:rsidRPr="00022966">
        <w:t xml:space="preserve">Cette méthode doit afficher </w:t>
      </w:r>
      <w:r>
        <w:t>la data de type sphère passée en paramètre.</w:t>
      </w:r>
    </w:p>
    <w:p w14:paraId="2BA7EB37" w14:textId="6A39D161" w:rsidR="00022966" w:rsidRPr="009D27ED" w:rsidRDefault="00022966" w:rsidP="00022966">
      <w:pPr>
        <w:pStyle w:val="Pardeliste"/>
        <w:numPr>
          <w:ilvl w:val="0"/>
          <w:numId w:val="8"/>
        </w:numPr>
        <w:rPr>
          <w:b/>
          <w:lang w:val="en-US"/>
        </w:rPr>
      </w:pPr>
      <w:r w:rsidRPr="009D27ED">
        <w:rPr>
          <w:b/>
          <w:lang w:val="en-US"/>
        </w:rPr>
        <w:t>void handleCube(AData const &amp; data);</w:t>
      </w:r>
    </w:p>
    <w:p w14:paraId="63F76DC1" w14:textId="3A2B375A" w:rsidR="00022966" w:rsidRPr="00022966" w:rsidRDefault="00022966" w:rsidP="00022966">
      <w:pPr>
        <w:pStyle w:val="Pardeliste"/>
        <w:numPr>
          <w:ilvl w:val="1"/>
          <w:numId w:val="8"/>
        </w:numPr>
      </w:pPr>
      <w:r w:rsidRPr="00022966">
        <w:t xml:space="preserve">Cette méthode doit afficher </w:t>
      </w:r>
      <w:r>
        <w:t>la data de type cube passée en paramètre.</w:t>
      </w:r>
    </w:p>
    <w:p w14:paraId="263A6E9D" w14:textId="0BF94ED6" w:rsidR="00022966" w:rsidRPr="009D27ED" w:rsidRDefault="00022966" w:rsidP="00022966">
      <w:pPr>
        <w:pStyle w:val="Pardeliste"/>
        <w:numPr>
          <w:ilvl w:val="0"/>
          <w:numId w:val="8"/>
        </w:numPr>
        <w:rPr>
          <w:b/>
          <w:lang w:val="en-US"/>
        </w:rPr>
      </w:pPr>
      <w:r w:rsidRPr="009D27ED">
        <w:rPr>
          <w:b/>
          <w:lang w:val="en-US"/>
        </w:rPr>
        <w:t>void handleCamera(AData const &amp; data);</w:t>
      </w:r>
    </w:p>
    <w:p w14:paraId="2AB24D49" w14:textId="79FF9AEE" w:rsidR="00022966" w:rsidRPr="00022966" w:rsidRDefault="00022966" w:rsidP="00022966">
      <w:pPr>
        <w:pStyle w:val="Pardeliste"/>
        <w:numPr>
          <w:ilvl w:val="1"/>
          <w:numId w:val="8"/>
        </w:numPr>
      </w:pPr>
      <w:r w:rsidRPr="00022966">
        <w:t xml:space="preserve">Cette méthode doit afficher </w:t>
      </w:r>
      <w:r>
        <w:t>la data de type camera passée en paramètre.</w:t>
      </w:r>
    </w:p>
    <w:p w14:paraId="154BB19A" w14:textId="46A04861" w:rsidR="00022966" w:rsidRPr="009D27ED" w:rsidRDefault="00022966" w:rsidP="00022966">
      <w:pPr>
        <w:pStyle w:val="Pardeliste"/>
        <w:numPr>
          <w:ilvl w:val="0"/>
          <w:numId w:val="8"/>
        </w:numPr>
        <w:rPr>
          <w:b/>
          <w:lang w:val="en-US"/>
        </w:rPr>
      </w:pPr>
      <w:r w:rsidRPr="009D27ED">
        <w:rPr>
          <w:b/>
          <w:lang w:val="en-US"/>
        </w:rPr>
        <w:t>void handleLight(AData const &amp; data);</w:t>
      </w:r>
    </w:p>
    <w:p w14:paraId="13E930BF" w14:textId="1627BD7A" w:rsidR="00022966" w:rsidRPr="00022966" w:rsidRDefault="00022966" w:rsidP="00022966">
      <w:pPr>
        <w:pStyle w:val="Pardeliste"/>
        <w:numPr>
          <w:ilvl w:val="1"/>
          <w:numId w:val="8"/>
        </w:numPr>
      </w:pPr>
      <w:r w:rsidRPr="00022966">
        <w:t xml:space="preserve">Cette méthode doit afficher </w:t>
      </w:r>
      <w:r>
        <w:t>la data de type light passée en paramètre.</w:t>
      </w:r>
    </w:p>
    <w:p w14:paraId="73FFD405" w14:textId="04735E6D" w:rsidR="00022966" w:rsidRPr="009D27ED" w:rsidRDefault="00022966" w:rsidP="00022966">
      <w:pPr>
        <w:pStyle w:val="Pardeliste"/>
        <w:numPr>
          <w:ilvl w:val="0"/>
          <w:numId w:val="8"/>
        </w:numPr>
        <w:rPr>
          <w:b/>
          <w:lang w:val="en-US"/>
        </w:rPr>
      </w:pPr>
      <w:r w:rsidRPr="009D27ED">
        <w:rPr>
          <w:b/>
          <w:lang w:val="en-US"/>
        </w:rPr>
        <w:t>void handleMusic(AData const &amp; data);</w:t>
      </w:r>
    </w:p>
    <w:p w14:paraId="3875AC58" w14:textId="4C6B234A" w:rsidR="00022966" w:rsidRPr="00022966" w:rsidRDefault="00022966" w:rsidP="00022966">
      <w:pPr>
        <w:pStyle w:val="Pardeliste"/>
        <w:numPr>
          <w:ilvl w:val="1"/>
          <w:numId w:val="8"/>
        </w:numPr>
      </w:pPr>
      <w:r w:rsidRPr="00022966">
        <w:t xml:space="preserve">Cette méthode doit afficher </w:t>
      </w:r>
      <w:r>
        <w:t>la data de type music passée en paramètre.</w:t>
      </w:r>
    </w:p>
    <w:p w14:paraId="15616E6F" w14:textId="11097C49" w:rsidR="00022966" w:rsidRPr="009D27ED" w:rsidRDefault="00022966" w:rsidP="00022966">
      <w:pPr>
        <w:pStyle w:val="Pardeliste"/>
        <w:numPr>
          <w:ilvl w:val="0"/>
          <w:numId w:val="8"/>
        </w:numPr>
        <w:rPr>
          <w:b/>
          <w:lang w:val="en-US"/>
        </w:rPr>
      </w:pPr>
      <w:r w:rsidRPr="009D27ED">
        <w:rPr>
          <w:b/>
          <w:lang w:val="en-US"/>
        </w:rPr>
        <w:t>void handleText(AData const &amp; data);</w:t>
      </w:r>
    </w:p>
    <w:p w14:paraId="670C673B" w14:textId="2E5D76DA" w:rsidR="007C46CD" w:rsidRDefault="00022966" w:rsidP="00DC6702">
      <w:pPr>
        <w:pStyle w:val="Pardeliste"/>
        <w:numPr>
          <w:ilvl w:val="1"/>
          <w:numId w:val="8"/>
        </w:numPr>
      </w:pPr>
      <w:r w:rsidRPr="00022966">
        <w:t xml:space="preserve">Cette méthode doit afficher </w:t>
      </w:r>
      <w:r>
        <w:t>la data de type text passée en paramètre.</w:t>
      </w:r>
    </w:p>
    <w:p w14:paraId="52A5619C" w14:textId="1B93C131" w:rsidR="00DC6702" w:rsidRPr="009D27ED" w:rsidRDefault="00DC6702" w:rsidP="00DC6702">
      <w:pPr>
        <w:pStyle w:val="Pardeliste"/>
        <w:numPr>
          <w:ilvl w:val="0"/>
          <w:numId w:val="8"/>
        </w:numPr>
        <w:rPr>
          <w:b/>
        </w:rPr>
      </w:pPr>
      <w:r w:rsidRPr="009D27ED">
        <w:rPr>
          <w:b/>
        </w:rPr>
        <w:t>void toggleRunning() const;</w:t>
      </w:r>
    </w:p>
    <w:p w14:paraId="0E673E9C" w14:textId="6F5B759F" w:rsidR="00DC6702" w:rsidRDefault="00DC6702" w:rsidP="00DC6702">
      <w:pPr>
        <w:pStyle w:val="Pardeliste"/>
        <w:numPr>
          <w:ilvl w:val="1"/>
          <w:numId w:val="8"/>
        </w:numPr>
      </w:pPr>
      <w:r>
        <w:t>Cette méthode n’est pas encore implémentée.</w:t>
      </w:r>
    </w:p>
    <w:p w14:paraId="16EAE135" w14:textId="05852AA1" w:rsidR="00D81667" w:rsidRPr="009D27ED" w:rsidRDefault="00D81667" w:rsidP="00D81667">
      <w:pPr>
        <w:pStyle w:val="Pardeliste"/>
        <w:numPr>
          <w:ilvl w:val="0"/>
          <w:numId w:val="8"/>
        </w:numPr>
        <w:rPr>
          <w:b/>
        </w:rPr>
      </w:pPr>
      <w:r w:rsidRPr="009D27ED">
        <w:rPr>
          <w:b/>
        </w:rPr>
        <w:t>void prevGraph() const;</w:t>
      </w:r>
    </w:p>
    <w:p w14:paraId="60C10FD1" w14:textId="31053CD3" w:rsidR="00D81667" w:rsidRDefault="00D81667" w:rsidP="00D81667">
      <w:pPr>
        <w:pStyle w:val="Pardeliste"/>
        <w:numPr>
          <w:ilvl w:val="1"/>
          <w:numId w:val="8"/>
        </w:numPr>
      </w:pPr>
      <w:r>
        <w:t xml:space="preserve">Cette méthode </w:t>
      </w:r>
      <w:r w:rsidR="00E67F88">
        <w:t xml:space="preserve">ordonne au controller de passer </w:t>
      </w:r>
      <w:r w:rsidR="0043731F">
        <w:t>sur la librairie graphique précé</w:t>
      </w:r>
      <w:r w:rsidR="00E67F88">
        <w:t>dente.</w:t>
      </w:r>
    </w:p>
    <w:p w14:paraId="45E68D72" w14:textId="52C52D50" w:rsidR="00E67F88" w:rsidRPr="009D27ED" w:rsidRDefault="00E67F88" w:rsidP="00E67F88">
      <w:pPr>
        <w:pStyle w:val="Pardeliste"/>
        <w:numPr>
          <w:ilvl w:val="0"/>
          <w:numId w:val="8"/>
        </w:numPr>
        <w:rPr>
          <w:b/>
        </w:rPr>
      </w:pPr>
      <w:r w:rsidRPr="009D27ED">
        <w:rPr>
          <w:b/>
        </w:rPr>
        <w:t>void nextGraph() const;</w:t>
      </w:r>
    </w:p>
    <w:p w14:paraId="71684734" w14:textId="37C72213" w:rsidR="00E67F88" w:rsidRDefault="00E67F88" w:rsidP="00E67F88">
      <w:pPr>
        <w:pStyle w:val="Pardeliste"/>
        <w:numPr>
          <w:ilvl w:val="1"/>
          <w:numId w:val="8"/>
        </w:numPr>
      </w:pPr>
      <w:r>
        <w:t>Cette méthode ordonne au controller de passer sur la librairie graphique suivante.</w:t>
      </w:r>
    </w:p>
    <w:p w14:paraId="6FA5FEBF" w14:textId="1F8C0EAA" w:rsidR="00E67F88" w:rsidRPr="009D27ED" w:rsidRDefault="00E67F88" w:rsidP="00E67F88">
      <w:pPr>
        <w:pStyle w:val="Pardeliste"/>
        <w:numPr>
          <w:ilvl w:val="0"/>
          <w:numId w:val="8"/>
        </w:numPr>
        <w:rPr>
          <w:b/>
        </w:rPr>
      </w:pPr>
      <w:r w:rsidRPr="009D27ED">
        <w:rPr>
          <w:b/>
        </w:rPr>
        <w:t>void prevGame() const;</w:t>
      </w:r>
    </w:p>
    <w:p w14:paraId="4E2AE464" w14:textId="6811806D" w:rsidR="00E67F88" w:rsidRDefault="00E67F88" w:rsidP="00E67F88">
      <w:pPr>
        <w:pStyle w:val="Pardeliste"/>
        <w:numPr>
          <w:ilvl w:val="1"/>
          <w:numId w:val="8"/>
        </w:numPr>
      </w:pPr>
      <w:r>
        <w:t>Cette méthode ordonne au controller de pass</w:t>
      </w:r>
      <w:r w:rsidR="00FF4E25">
        <w:t>er sur la librairie de jeu précé</w:t>
      </w:r>
      <w:r>
        <w:t>dente.</w:t>
      </w:r>
    </w:p>
    <w:p w14:paraId="5E88A5AB" w14:textId="44EB6D0C" w:rsidR="00E67F88" w:rsidRPr="009D27ED" w:rsidRDefault="00E67F88" w:rsidP="00E67F88">
      <w:pPr>
        <w:pStyle w:val="Pardeliste"/>
        <w:numPr>
          <w:ilvl w:val="0"/>
          <w:numId w:val="8"/>
        </w:numPr>
        <w:rPr>
          <w:b/>
        </w:rPr>
      </w:pPr>
      <w:r w:rsidRPr="009D27ED">
        <w:rPr>
          <w:b/>
        </w:rPr>
        <w:t>void nextGame() const;</w:t>
      </w:r>
    </w:p>
    <w:p w14:paraId="3B488D0E" w14:textId="3B1D4E03" w:rsidR="00E67F88" w:rsidRPr="00022966" w:rsidRDefault="00E67F88" w:rsidP="00E67F88">
      <w:pPr>
        <w:pStyle w:val="Pardeliste"/>
        <w:numPr>
          <w:ilvl w:val="1"/>
          <w:numId w:val="8"/>
        </w:numPr>
      </w:pPr>
      <w:r>
        <w:t>Cette méthode ordonne au controller de passer sur la librairie de jeu suivante.</w:t>
      </w:r>
    </w:p>
    <w:p w14:paraId="7AB492FE" w14:textId="08CABDCE" w:rsidR="00C8143B" w:rsidRPr="00A24F02" w:rsidRDefault="00C8143B" w:rsidP="00C8143B">
      <w:pPr>
        <w:pStyle w:val="Listepuces"/>
        <w:numPr>
          <w:ilvl w:val="0"/>
          <w:numId w:val="8"/>
        </w:numPr>
        <w:rPr>
          <w:b/>
        </w:rPr>
      </w:pPr>
      <w:r w:rsidRPr="00A24F02">
        <w:rPr>
          <w:b/>
        </w:rPr>
        <w:t>void goUp()</w:t>
      </w:r>
      <w:r w:rsidR="004258C1">
        <w:rPr>
          <w:b/>
        </w:rPr>
        <w:t xml:space="preserve"> const</w:t>
      </w:r>
      <w:r w:rsidRPr="00A24F02">
        <w:rPr>
          <w:b/>
        </w:rPr>
        <w:t>;</w:t>
      </w:r>
    </w:p>
    <w:p w14:paraId="7C78160D" w14:textId="692D1EDC" w:rsidR="00C8143B" w:rsidRDefault="00C8143B" w:rsidP="00C8143B">
      <w:pPr>
        <w:pStyle w:val="Listepuces"/>
        <w:numPr>
          <w:ilvl w:val="1"/>
          <w:numId w:val="8"/>
        </w:numPr>
      </w:pPr>
      <w:r>
        <w:t xml:space="preserve">Cette méthode </w:t>
      </w:r>
      <w:r w:rsidR="004258C1">
        <w:t>signal</w:t>
      </w:r>
      <w:r w:rsidR="009D27ED">
        <w:t>e</w:t>
      </w:r>
      <w:r w:rsidR="004258C1">
        <w:t xml:space="preserve"> au controller que la touche flèche du haut a été pressée.</w:t>
      </w:r>
    </w:p>
    <w:p w14:paraId="25F2F3A0" w14:textId="64E04114" w:rsidR="00C8143B" w:rsidRPr="00A24F02" w:rsidRDefault="00C8143B" w:rsidP="00C8143B">
      <w:pPr>
        <w:pStyle w:val="Listepuces"/>
        <w:numPr>
          <w:ilvl w:val="0"/>
          <w:numId w:val="8"/>
        </w:numPr>
        <w:rPr>
          <w:b/>
        </w:rPr>
      </w:pPr>
      <w:r w:rsidRPr="00A24F02">
        <w:rPr>
          <w:b/>
        </w:rPr>
        <w:t>void goDown()</w:t>
      </w:r>
      <w:r w:rsidR="004258C1">
        <w:rPr>
          <w:b/>
        </w:rPr>
        <w:t xml:space="preserve"> const</w:t>
      </w:r>
      <w:r w:rsidRPr="00A24F02">
        <w:rPr>
          <w:b/>
        </w:rPr>
        <w:t>;</w:t>
      </w:r>
    </w:p>
    <w:p w14:paraId="5E59BE0C" w14:textId="0305D211" w:rsidR="004258C1" w:rsidRDefault="004258C1" w:rsidP="004258C1">
      <w:pPr>
        <w:pStyle w:val="Listepuces"/>
        <w:numPr>
          <w:ilvl w:val="1"/>
          <w:numId w:val="8"/>
        </w:numPr>
      </w:pPr>
      <w:r>
        <w:t>Cette méthode signal</w:t>
      </w:r>
      <w:r w:rsidR="009D27ED">
        <w:t>e</w:t>
      </w:r>
      <w:r>
        <w:t xml:space="preserve"> au controller que la touche flèche du bas a été pressée.</w:t>
      </w:r>
    </w:p>
    <w:p w14:paraId="612F73E4" w14:textId="0A2D93C8" w:rsidR="00C8143B" w:rsidRPr="00A24F02" w:rsidRDefault="00C8143B" w:rsidP="00C8143B">
      <w:pPr>
        <w:pStyle w:val="Listepuces"/>
        <w:numPr>
          <w:ilvl w:val="0"/>
          <w:numId w:val="8"/>
        </w:numPr>
        <w:rPr>
          <w:b/>
        </w:rPr>
      </w:pPr>
      <w:r w:rsidRPr="00A24F02">
        <w:rPr>
          <w:b/>
        </w:rPr>
        <w:t>void goLeft()</w:t>
      </w:r>
      <w:r w:rsidR="004258C1">
        <w:rPr>
          <w:b/>
        </w:rPr>
        <w:t xml:space="preserve"> const</w:t>
      </w:r>
      <w:r w:rsidRPr="00A24F02">
        <w:rPr>
          <w:b/>
        </w:rPr>
        <w:t>;</w:t>
      </w:r>
    </w:p>
    <w:p w14:paraId="46DA541F" w14:textId="1158781F" w:rsidR="004258C1" w:rsidRDefault="004258C1" w:rsidP="004258C1">
      <w:pPr>
        <w:pStyle w:val="Listepuces"/>
        <w:numPr>
          <w:ilvl w:val="1"/>
          <w:numId w:val="8"/>
        </w:numPr>
      </w:pPr>
      <w:r>
        <w:lastRenderedPageBreak/>
        <w:t>Cette méthode signal</w:t>
      </w:r>
      <w:r w:rsidR="009D27ED">
        <w:t>e</w:t>
      </w:r>
      <w:r>
        <w:t xml:space="preserve"> au controller que la touche flèche de gauche a été pressée.</w:t>
      </w:r>
    </w:p>
    <w:p w14:paraId="18AAB46B" w14:textId="118B0845" w:rsidR="00C8143B" w:rsidRPr="00A24F02" w:rsidRDefault="00C8143B" w:rsidP="00C8143B">
      <w:pPr>
        <w:pStyle w:val="Listepuces"/>
        <w:numPr>
          <w:ilvl w:val="0"/>
          <w:numId w:val="8"/>
        </w:numPr>
        <w:rPr>
          <w:b/>
        </w:rPr>
      </w:pPr>
      <w:r w:rsidRPr="00A24F02">
        <w:rPr>
          <w:b/>
        </w:rPr>
        <w:t>void goRight()</w:t>
      </w:r>
      <w:r w:rsidR="004258C1">
        <w:rPr>
          <w:b/>
        </w:rPr>
        <w:t xml:space="preserve"> const</w:t>
      </w:r>
      <w:r w:rsidRPr="00A24F02">
        <w:rPr>
          <w:b/>
        </w:rPr>
        <w:t>;</w:t>
      </w:r>
    </w:p>
    <w:p w14:paraId="35642C84" w14:textId="0A04FB9C" w:rsidR="009D27ED" w:rsidRDefault="009D27ED" w:rsidP="009D27ED">
      <w:pPr>
        <w:pStyle w:val="Listepuces"/>
        <w:numPr>
          <w:ilvl w:val="1"/>
          <w:numId w:val="8"/>
        </w:numPr>
      </w:pPr>
      <w:r>
        <w:t>Cette méthode signale au controller que la touche flèche de droite a été pressée.</w:t>
      </w:r>
    </w:p>
    <w:p w14:paraId="695DC800" w14:textId="1DC903C7" w:rsidR="00C8143B" w:rsidRPr="00A24F02" w:rsidRDefault="00C8143B" w:rsidP="00C8143B">
      <w:pPr>
        <w:pStyle w:val="Listepuces"/>
        <w:numPr>
          <w:ilvl w:val="0"/>
          <w:numId w:val="8"/>
        </w:numPr>
        <w:rPr>
          <w:b/>
        </w:rPr>
      </w:pPr>
      <w:r w:rsidRPr="00A24F02">
        <w:rPr>
          <w:b/>
        </w:rPr>
        <w:t>void goForward()</w:t>
      </w:r>
      <w:r w:rsidR="004258C1">
        <w:rPr>
          <w:b/>
        </w:rPr>
        <w:t xml:space="preserve"> const</w:t>
      </w:r>
      <w:r w:rsidRPr="00A24F02">
        <w:rPr>
          <w:b/>
        </w:rPr>
        <w:t>;</w:t>
      </w:r>
    </w:p>
    <w:p w14:paraId="513121B3" w14:textId="7C353894" w:rsidR="009D27ED" w:rsidRDefault="009D27ED" w:rsidP="009D27ED">
      <w:pPr>
        <w:pStyle w:val="Listepuces"/>
        <w:numPr>
          <w:ilvl w:val="1"/>
          <w:numId w:val="8"/>
        </w:numPr>
      </w:pPr>
      <w:r>
        <w:t>Cette méthode signale au controller que la touche entrée a été pressée.</w:t>
      </w:r>
    </w:p>
    <w:p w14:paraId="6D72FECD" w14:textId="60880E1B" w:rsidR="00E67F88" w:rsidRPr="009D27ED" w:rsidRDefault="009D27ED" w:rsidP="009D27ED">
      <w:pPr>
        <w:pStyle w:val="Pardeliste"/>
        <w:numPr>
          <w:ilvl w:val="0"/>
          <w:numId w:val="8"/>
        </w:numPr>
        <w:rPr>
          <w:b/>
        </w:rPr>
      </w:pPr>
      <w:r w:rsidRPr="009D27ED">
        <w:rPr>
          <w:b/>
        </w:rPr>
        <w:t>void shoot() const;</w:t>
      </w:r>
    </w:p>
    <w:p w14:paraId="5E920E14" w14:textId="45443595" w:rsidR="009D27ED" w:rsidRDefault="009D27ED" w:rsidP="009D27ED">
      <w:pPr>
        <w:pStyle w:val="Pardeliste"/>
        <w:numPr>
          <w:ilvl w:val="1"/>
          <w:numId w:val="8"/>
        </w:numPr>
      </w:pPr>
      <w:r>
        <w:t>Cette méthode signale au controller que la touche espace a été pressée.</w:t>
      </w:r>
    </w:p>
    <w:p w14:paraId="00A941B0" w14:textId="53DF4675" w:rsidR="009D27ED" w:rsidRPr="009D27ED" w:rsidRDefault="009D27ED" w:rsidP="009D27ED">
      <w:pPr>
        <w:pStyle w:val="Pardeliste"/>
        <w:numPr>
          <w:ilvl w:val="0"/>
          <w:numId w:val="8"/>
        </w:numPr>
        <w:rPr>
          <w:b/>
        </w:rPr>
      </w:pPr>
      <w:r w:rsidRPr="009D27ED">
        <w:rPr>
          <w:b/>
        </w:rPr>
        <w:t>void pressEchap() const;</w:t>
      </w:r>
    </w:p>
    <w:p w14:paraId="379EE540" w14:textId="64C87D94" w:rsidR="009D27ED" w:rsidRDefault="009D27ED" w:rsidP="009D27ED">
      <w:pPr>
        <w:pStyle w:val="Pardeliste"/>
        <w:numPr>
          <w:ilvl w:val="1"/>
          <w:numId w:val="8"/>
        </w:numPr>
      </w:pPr>
      <w:r>
        <w:t>Cette méthode signale au controller que la touche echap a été pressée.</w:t>
      </w:r>
    </w:p>
    <w:p w14:paraId="65CD8D8F" w14:textId="2E115697" w:rsidR="009D27ED" w:rsidRPr="009D27ED" w:rsidRDefault="009D27ED" w:rsidP="009D27ED">
      <w:pPr>
        <w:pStyle w:val="Pardeliste"/>
        <w:numPr>
          <w:ilvl w:val="0"/>
          <w:numId w:val="8"/>
        </w:numPr>
        <w:rPr>
          <w:b/>
        </w:rPr>
      </w:pPr>
      <w:r w:rsidRPr="009D27ED">
        <w:rPr>
          <w:b/>
        </w:rPr>
        <w:t>void pressEight() const;</w:t>
      </w:r>
    </w:p>
    <w:p w14:paraId="6A33B5FF" w14:textId="5E912806" w:rsidR="009D27ED" w:rsidRDefault="009D27ED" w:rsidP="009D27ED">
      <w:pPr>
        <w:pStyle w:val="Pardeliste"/>
        <w:numPr>
          <w:ilvl w:val="1"/>
          <w:numId w:val="8"/>
        </w:numPr>
      </w:pPr>
      <w:r>
        <w:t>Cette méthode signale au controller que la touche 8 a été pressée.</w:t>
      </w:r>
    </w:p>
    <w:p w14:paraId="5CD9DAFD" w14:textId="3108C088" w:rsidR="009D27ED" w:rsidRPr="009D27ED" w:rsidRDefault="009D27ED" w:rsidP="009D27ED">
      <w:pPr>
        <w:pStyle w:val="Pardeliste"/>
        <w:numPr>
          <w:ilvl w:val="0"/>
          <w:numId w:val="8"/>
        </w:numPr>
        <w:rPr>
          <w:b/>
        </w:rPr>
      </w:pPr>
      <w:r w:rsidRPr="009D27ED">
        <w:rPr>
          <w:b/>
        </w:rPr>
        <w:t>void pressNine() const;</w:t>
      </w:r>
    </w:p>
    <w:p w14:paraId="23FD8822" w14:textId="0FAA2B5C" w:rsidR="000136C0" w:rsidRPr="00022966" w:rsidRDefault="009D27ED" w:rsidP="000136C0">
      <w:pPr>
        <w:pStyle w:val="Pardeliste"/>
        <w:numPr>
          <w:ilvl w:val="1"/>
          <w:numId w:val="8"/>
        </w:numPr>
      </w:pPr>
      <w:r>
        <w:t>Cette méthode signale au controller que la touche 9 a été pressée.</w:t>
      </w:r>
    </w:p>
    <w:sectPr w:rsidR="000136C0" w:rsidRPr="00022966" w:rsidSect="00A516F5">
      <w:footerReference w:type="default" r:id="rId12"/>
      <w:pgSz w:w="11907" w:h="16839" w:code="9"/>
      <w:pgMar w:top="1077" w:right="1077" w:bottom="1077" w:left="1077" w:header="720" w:footer="79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D823DB" w14:textId="77777777" w:rsidR="0026619D" w:rsidRDefault="0026619D">
      <w:pPr>
        <w:spacing w:after="0" w:line="240" w:lineRule="auto"/>
      </w:pPr>
      <w:r>
        <w:separator/>
      </w:r>
    </w:p>
  </w:endnote>
  <w:endnote w:type="continuationSeparator" w:id="0">
    <w:p w14:paraId="392FF0CA" w14:textId="77777777" w:rsidR="0026619D" w:rsidRDefault="00266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16D043D1" w14:textId="77777777" w:rsidR="000136C0" w:rsidRDefault="000136C0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6A02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153F96" w14:textId="77777777" w:rsidR="0026619D" w:rsidRDefault="0026619D">
      <w:pPr>
        <w:spacing w:after="0" w:line="240" w:lineRule="auto"/>
      </w:pPr>
      <w:r>
        <w:separator/>
      </w:r>
    </w:p>
  </w:footnote>
  <w:footnote w:type="continuationSeparator" w:id="0">
    <w:p w14:paraId="7F437DFF" w14:textId="77777777" w:rsidR="0026619D" w:rsidRDefault="00266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10691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2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3">
    <w:nsid w:val="06C7362E"/>
    <w:multiLevelType w:val="hybridMultilevel"/>
    <w:tmpl w:val="078A913A"/>
    <w:lvl w:ilvl="0" w:tplc="F108703C">
      <w:start w:val="1"/>
      <w:numFmt w:val="bullet"/>
      <w:pStyle w:val="Listepuces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543EF"/>
    <w:multiLevelType w:val="hybridMultilevel"/>
    <w:tmpl w:val="4F64152A"/>
    <w:lvl w:ilvl="0" w:tplc="7F6850E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B93DD6"/>
    <w:multiLevelType w:val="hybridMultilevel"/>
    <w:tmpl w:val="661EECD4"/>
    <w:lvl w:ilvl="0" w:tplc="2CE4893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8110EC"/>
    <w:multiLevelType w:val="hybridMultilevel"/>
    <w:tmpl w:val="A330FC92"/>
    <w:lvl w:ilvl="0" w:tplc="0B66C61A">
      <w:start w:val="1"/>
      <w:numFmt w:val="decimal"/>
      <w:pStyle w:val="Listenumros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9"/>
  <w:attachedTemplate r:id="rId1"/>
  <w:defaultTabStop w:val="720"/>
  <w:hyphenationZone w:val="425"/>
  <w:drawingGridHorizontalSpacing w:val="11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9C"/>
    <w:rsid w:val="000136C0"/>
    <w:rsid w:val="00015737"/>
    <w:rsid w:val="00022966"/>
    <w:rsid w:val="0006363A"/>
    <w:rsid w:val="000B180B"/>
    <w:rsid w:val="00143348"/>
    <w:rsid w:val="001C0485"/>
    <w:rsid w:val="001D336B"/>
    <w:rsid w:val="001E177C"/>
    <w:rsid w:val="00213C11"/>
    <w:rsid w:val="002325F6"/>
    <w:rsid w:val="00250434"/>
    <w:rsid w:val="0025386E"/>
    <w:rsid w:val="002628D1"/>
    <w:rsid w:val="0026619D"/>
    <w:rsid w:val="00286B09"/>
    <w:rsid w:val="00287D1B"/>
    <w:rsid w:val="002A4A80"/>
    <w:rsid w:val="002E3928"/>
    <w:rsid w:val="002F2894"/>
    <w:rsid w:val="002F6A80"/>
    <w:rsid w:val="003042D4"/>
    <w:rsid w:val="00335F6D"/>
    <w:rsid w:val="00361926"/>
    <w:rsid w:val="00387978"/>
    <w:rsid w:val="003D09F8"/>
    <w:rsid w:val="0042542C"/>
    <w:rsid w:val="004258C1"/>
    <w:rsid w:val="00430344"/>
    <w:rsid w:val="0043731F"/>
    <w:rsid w:val="004637FB"/>
    <w:rsid w:val="00471094"/>
    <w:rsid w:val="00473440"/>
    <w:rsid w:val="0049243C"/>
    <w:rsid w:val="004A2FD2"/>
    <w:rsid w:val="004A5B6B"/>
    <w:rsid w:val="00507409"/>
    <w:rsid w:val="00533DE1"/>
    <w:rsid w:val="00540C73"/>
    <w:rsid w:val="005508BE"/>
    <w:rsid w:val="00587CE4"/>
    <w:rsid w:val="005A14C0"/>
    <w:rsid w:val="005A1FA4"/>
    <w:rsid w:val="005D3C1A"/>
    <w:rsid w:val="005D7D64"/>
    <w:rsid w:val="006037E9"/>
    <w:rsid w:val="00645B08"/>
    <w:rsid w:val="00667EF0"/>
    <w:rsid w:val="00671C2F"/>
    <w:rsid w:val="006D26FB"/>
    <w:rsid w:val="006F191B"/>
    <w:rsid w:val="00743D32"/>
    <w:rsid w:val="00765AC9"/>
    <w:rsid w:val="00780957"/>
    <w:rsid w:val="007A1E3C"/>
    <w:rsid w:val="007A7F9E"/>
    <w:rsid w:val="007C016E"/>
    <w:rsid w:val="007C46CD"/>
    <w:rsid w:val="007C7120"/>
    <w:rsid w:val="007E01A0"/>
    <w:rsid w:val="007E58AB"/>
    <w:rsid w:val="0082786E"/>
    <w:rsid w:val="00847A59"/>
    <w:rsid w:val="00871339"/>
    <w:rsid w:val="008721CA"/>
    <w:rsid w:val="008B4CF3"/>
    <w:rsid w:val="008B5C92"/>
    <w:rsid w:val="008B78ED"/>
    <w:rsid w:val="008E11B6"/>
    <w:rsid w:val="008E2385"/>
    <w:rsid w:val="009057FB"/>
    <w:rsid w:val="009378EB"/>
    <w:rsid w:val="009716D5"/>
    <w:rsid w:val="00977D1E"/>
    <w:rsid w:val="009A0609"/>
    <w:rsid w:val="009A60CC"/>
    <w:rsid w:val="009D1DB8"/>
    <w:rsid w:val="009D27ED"/>
    <w:rsid w:val="009D667F"/>
    <w:rsid w:val="009E13B5"/>
    <w:rsid w:val="00A24F02"/>
    <w:rsid w:val="00A516F5"/>
    <w:rsid w:val="00A608CB"/>
    <w:rsid w:val="00AA4610"/>
    <w:rsid w:val="00AD64B7"/>
    <w:rsid w:val="00B04174"/>
    <w:rsid w:val="00B23E37"/>
    <w:rsid w:val="00B41F28"/>
    <w:rsid w:val="00B603F1"/>
    <w:rsid w:val="00B92B9C"/>
    <w:rsid w:val="00BA3F6C"/>
    <w:rsid w:val="00BD1FD1"/>
    <w:rsid w:val="00C20894"/>
    <w:rsid w:val="00C8143B"/>
    <w:rsid w:val="00C961B2"/>
    <w:rsid w:val="00CD0A1F"/>
    <w:rsid w:val="00CD0D36"/>
    <w:rsid w:val="00CD6A02"/>
    <w:rsid w:val="00D14DC0"/>
    <w:rsid w:val="00D67953"/>
    <w:rsid w:val="00D8150B"/>
    <w:rsid w:val="00D81667"/>
    <w:rsid w:val="00D87188"/>
    <w:rsid w:val="00D91AE8"/>
    <w:rsid w:val="00DC3002"/>
    <w:rsid w:val="00DC55E5"/>
    <w:rsid w:val="00DC6702"/>
    <w:rsid w:val="00E2339C"/>
    <w:rsid w:val="00E6330B"/>
    <w:rsid w:val="00E67F88"/>
    <w:rsid w:val="00E7703B"/>
    <w:rsid w:val="00F23770"/>
    <w:rsid w:val="00F42BF1"/>
    <w:rsid w:val="00F43761"/>
    <w:rsid w:val="00F46BB5"/>
    <w:rsid w:val="00F544D6"/>
    <w:rsid w:val="00F85DBE"/>
    <w:rsid w:val="00FA1BE3"/>
    <w:rsid w:val="00FB73DF"/>
    <w:rsid w:val="00FC60E8"/>
    <w:rsid w:val="00FF2AF7"/>
    <w:rsid w:val="00FF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1D1B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fr-FR" w:eastAsia="ja-JP" w:bidi="fr-FR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5B08"/>
  </w:style>
  <w:style w:type="paragraph" w:styleId="Titre1">
    <w:name w:val="heading 1"/>
    <w:basedOn w:val="Normal"/>
    <w:next w:val="Normal"/>
    <w:link w:val="Titre1C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sz w:val="4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epuces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intense">
    <w:name w:val="Intense Quote"/>
    <w:basedOn w:val="Normal"/>
    <w:next w:val="Normal"/>
    <w:link w:val="CitationintenseC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iCs/>
      <w:sz w:val="56"/>
    </w:rPr>
  </w:style>
  <w:style w:type="table" w:customStyle="1" w:styleId="ModernPaper">
    <w:name w:val="Modern Paper"/>
    <w:basedOn w:val="Tableau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b/>
      <w:iCs/>
      <w:sz w:val="32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e">
    <w:name w:val="Emphasis"/>
    <w:basedOn w:val="Policepardfaut"/>
    <w:uiPriority w:val="20"/>
    <w:semiHidden/>
    <w:unhideWhenUsed/>
    <w:qFormat/>
    <w:rPr>
      <w:i w:val="0"/>
      <w:iCs/>
      <w:color w:val="E09B3B" w:themeColor="accent1"/>
    </w:rPr>
  </w:style>
  <w:style w:type="character" w:styleId="Emphaseintense">
    <w:name w:val="Intense Emphasis"/>
    <w:basedOn w:val="Policepardfaut"/>
    <w:uiPriority w:val="21"/>
    <w:semiHidden/>
    <w:unhideWhenUsed/>
    <w:qFormat/>
    <w:rPr>
      <w:b/>
      <w:i/>
      <w:iCs/>
      <w:color w:val="E09B3B" w:themeColor="accent1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2A2A2A" w:themeColor="tex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Titredelivre">
    <w:name w:val="Book Title"/>
    <w:basedOn w:val="Policepardfau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keepNext/>
      <w:keepLines/>
      <w:pageBreakBefore w:val="0"/>
      <w:outlineLvl w:val="9"/>
    </w:p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2A2A2A" w:themeColor="text2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itationCar">
    <w:name w:val="Citation Car"/>
    <w:basedOn w:val="Policepardfaut"/>
    <w:link w:val="Citation"/>
    <w:uiPriority w:val="29"/>
    <w:rPr>
      <w:iCs/>
      <w:sz w:val="60"/>
    </w:r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Listenumros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Normalcentr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table" w:styleId="Tableausimple1">
    <w:name w:val="Plain Table 1"/>
    <w:basedOn w:val="TableauNormal"/>
    <w:uiPriority w:val="41"/>
    <w:rsid w:val="00B92B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B92B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lledetableauclaire">
    <w:name w:val="Grid Table Light"/>
    <w:basedOn w:val="TableauNormal"/>
    <w:uiPriority w:val="40"/>
    <w:rsid w:val="00B92B9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autoRedefine/>
    <w:uiPriority w:val="39"/>
    <w:unhideWhenUsed/>
    <w:rsid w:val="00A516F5"/>
    <w:pPr>
      <w:spacing w:before="120" w:after="0"/>
    </w:pPr>
    <w:rPr>
      <w:rFonts w:cstheme="minorHAnsi"/>
      <w:b/>
      <w:b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A516F5"/>
    <w:pPr>
      <w:spacing w:after="0"/>
      <w:ind w:left="220"/>
    </w:pPr>
    <w:rPr>
      <w:rFonts w:cstheme="minorHAnsi"/>
      <w:b/>
      <w:bCs/>
    </w:rPr>
  </w:style>
  <w:style w:type="character" w:styleId="Lienhypertexte">
    <w:name w:val="Hyperlink"/>
    <w:basedOn w:val="Policepardfaut"/>
    <w:uiPriority w:val="99"/>
    <w:unhideWhenUsed/>
    <w:rsid w:val="00A516F5"/>
    <w:rPr>
      <w:color w:val="847B97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A516F5"/>
    <w:pPr>
      <w:spacing w:after="0"/>
      <w:ind w:left="440"/>
    </w:pPr>
    <w:rPr>
      <w:rFonts w:cstheme="minorHAnsi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A516F5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A516F5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A516F5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A516F5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A516F5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A516F5"/>
    <w:pPr>
      <w:spacing w:after="0"/>
      <w:ind w:left="1760"/>
    </w:pPr>
    <w:rPr>
      <w:rFonts w:cstheme="minorHAnsi"/>
      <w:sz w:val="20"/>
      <w:szCs w:val="20"/>
    </w:rPr>
  </w:style>
  <w:style w:type="paragraph" w:styleId="Pardeliste">
    <w:name w:val="List Paragraph"/>
    <w:basedOn w:val="Normal"/>
    <w:uiPriority w:val="34"/>
    <w:unhideWhenUsed/>
    <w:qFormat/>
    <w:rsid w:val="00015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8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43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mblucas/Library/Containers/com.microsoft.Word/Data/Library/Caches/1036/TM10002078/Document%20moderne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B68F50-8B2E-394E-B673-7AB25D064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moderne.dotx</Template>
  <TotalTime>2</TotalTime>
  <Pages>12</Pages>
  <Words>2029</Words>
  <Characters>11163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gambini</dc:creator>
  <cp:keywords/>
  <dc:description/>
  <cp:lastModifiedBy>lucas gambini</cp:lastModifiedBy>
  <cp:revision>4</cp:revision>
  <dcterms:created xsi:type="dcterms:W3CDTF">2017-04-09T17:17:00Z</dcterms:created>
  <dcterms:modified xsi:type="dcterms:W3CDTF">2017-04-09T20:01:00Z</dcterms:modified>
</cp:coreProperties>
</file>